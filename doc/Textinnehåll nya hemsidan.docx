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C33" w:rsidRPr="00971C13" w:rsidRDefault="00465DBF" w:rsidP="00F365C3">
      <w:pPr>
        <w:pStyle w:val="Heading1"/>
      </w:pPr>
      <w:r w:rsidRPr="00971C13">
        <w:t>Textinnehåll nya hemsidan</w:t>
      </w:r>
    </w:p>
    <w:p w:rsidR="00465DBF" w:rsidRPr="00971C13" w:rsidRDefault="00465DBF" w:rsidP="00FD6F65">
      <w:pPr>
        <w:rPr>
          <w:lang w:val="sv-SE"/>
        </w:rPr>
      </w:pPr>
    </w:p>
    <w:p w:rsidR="00F86124" w:rsidRPr="00971C13" w:rsidRDefault="00F86124" w:rsidP="00FD6F65">
      <w:pPr>
        <w:rPr>
          <w:lang w:val="sv-SE"/>
        </w:rPr>
      </w:pPr>
      <w:r w:rsidRPr="00971C13">
        <w:rPr>
          <w:lang w:val="sv-SE"/>
        </w:rPr>
        <w:t>Alla sidor skall ha kontaktinformation klart synlig</w:t>
      </w:r>
      <w:r w:rsidR="009172F7" w:rsidRPr="00971C13">
        <w:rPr>
          <w:lang w:val="sv-SE"/>
        </w:rPr>
        <w:t xml:space="preserve"> (fullständigt namn, telefonnummer samt epostadress)</w:t>
      </w:r>
      <w:r w:rsidRPr="00971C13">
        <w:rPr>
          <w:lang w:val="sv-SE"/>
        </w:rPr>
        <w:t>.</w:t>
      </w:r>
      <w:r w:rsidR="0049477F" w:rsidRPr="00971C13">
        <w:rPr>
          <w:lang w:val="sv-SE"/>
        </w:rPr>
        <w:t xml:space="preserve"> Lite senare </w:t>
      </w:r>
      <w:r w:rsidR="00C24D2A" w:rsidRPr="00971C13">
        <w:rPr>
          <w:lang w:val="sv-SE"/>
        </w:rPr>
        <w:t xml:space="preserve">skall det tillkomma </w:t>
      </w:r>
      <w:r w:rsidR="0049477F" w:rsidRPr="00971C13">
        <w:rPr>
          <w:lang w:val="sv-SE"/>
        </w:rPr>
        <w:t>en länk till sidan med arbetsprover.</w:t>
      </w:r>
      <w:r w:rsidR="00292A19" w:rsidRPr="00971C13">
        <w:rPr>
          <w:lang w:val="sv-SE"/>
        </w:rPr>
        <w:t xml:space="preserve"> Det s</w:t>
      </w:r>
      <w:r w:rsidR="00CE5B12" w:rsidRPr="00971C13">
        <w:rPr>
          <w:lang w:val="sv-SE"/>
        </w:rPr>
        <w:t>kall alltid finnas en länk till</w:t>
      </w:r>
      <w:r w:rsidR="00292A19" w:rsidRPr="00971C13">
        <w:rPr>
          <w:lang w:val="sv-SE"/>
        </w:rPr>
        <w:t xml:space="preserve"> ”Hem”.</w:t>
      </w:r>
    </w:p>
    <w:p w:rsidR="00272FD1" w:rsidRPr="00971C13" w:rsidRDefault="00272FD1" w:rsidP="00FD6F65">
      <w:pPr>
        <w:rPr>
          <w:lang w:val="sv-SE"/>
        </w:rPr>
      </w:pPr>
      <w:r w:rsidRPr="00971C13">
        <w:rPr>
          <w:lang w:val="sv-SE"/>
        </w:rPr>
        <w:t>W3</w:t>
      </w:r>
      <w:r w:rsidR="00D51C23" w:rsidRPr="00971C13">
        <w:rPr>
          <w:lang w:val="sv-SE"/>
        </w:rPr>
        <w:t>C</w:t>
      </w:r>
      <w:r w:rsidR="004462D4">
        <w:rPr>
          <w:lang w:val="sv-SE"/>
        </w:rPr>
        <w:t xml:space="preserve"> </w:t>
      </w:r>
      <w:r w:rsidR="00D51C23" w:rsidRPr="00971C13">
        <w:rPr>
          <w:lang w:val="sv-SE"/>
        </w:rPr>
        <w:t>XHTML</w:t>
      </w:r>
      <w:r w:rsidR="004462D4">
        <w:rPr>
          <w:lang w:val="sv-SE"/>
        </w:rPr>
        <w:t>-</w:t>
      </w:r>
      <w:r w:rsidRPr="00971C13">
        <w:rPr>
          <w:lang w:val="sv-SE"/>
        </w:rPr>
        <w:t xml:space="preserve">godkändknappen samt </w:t>
      </w:r>
      <w:r w:rsidR="00D51C23" w:rsidRPr="00971C13">
        <w:rPr>
          <w:lang w:val="sv-SE"/>
        </w:rPr>
        <w:t>W3C</w:t>
      </w:r>
      <w:r w:rsidR="004462D4">
        <w:rPr>
          <w:lang w:val="sv-SE"/>
        </w:rPr>
        <w:t xml:space="preserve"> </w:t>
      </w:r>
      <w:r w:rsidR="00D51C23" w:rsidRPr="00971C13">
        <w:rPr>
          <w:lang w:val="sv-SE"/>
        </w:rPr>
        <w:t>CSS</w:t>
      </w:r>
      <w:r w:rsidR="004462D4">
        <w:rPr>
          <w:lang w:val="sv-SE"/>
        </w:rPr>
        <w:t>-</w:t>
      </w:r>
      <w:r w:rsidR="00D51C23" w:rsidRPr="00971C13">
        <w:rPr>
          <w:lang w:val="sv-SE"/>
        </w:rPr>
        <w:t>godkändknappen.</w:t>
      </w:r>
    </w:p>
    <w:p w:rsidR="003D0DA5" w:rsidRPr="00971C13" w:rsidRDefault="003D0DA5" w:rsidP="00FD6F65">
      <w:pPr>
        <w:rPr>
          <w:lang w:val="sv-SE"/>
        </w:rPr>
      </w:pPr>
    </w:p>
    <w:p w:rsidR="003D0DA5" w:rsidRPr="00971C13" w:rsidRDefault="003D0DA5" w:rsidP="003D0DA5">
      <w:pPr>
        <w:pStyle w:val="Heading2"/>
        <w:rPr>
          <w:lang w:val="sv-SE"/>
        </w:rPr>
      </w:pPr>
      <w:r w:rsidRPr="00971C13">
        <w:rPr>
          <w:lang w:val="sv-SE"/>
        </w:rPr>
        <w:t xml:space="preserve">Att förvränga en </w:t>
      </w:r>
      <w:hyperlink r:id="rId9" w:history="1">
        <w:r w:rsidRPr="00971C13">
          <w:rPr>
            <w:rStyle w:val="Hyperlink"/>
            <w:lang w:val="sv-SE"/>
          </w:rPr>
          <w:t>mailto:-länk</w:t>
        </w:r>
      </w:hyperlink>
      <w:r w:rsidRPr="00971C13">
        <w:rPr>
          <w:lang w:val="sv-SE"/>
        </w:rPr>
        <w:t>:</w:t>
      </w:r>
    </w:p>
    <w:p w:rsidR="003D0DA5" w:rsidRPr="00971C13" w:rsidRDefault="003D0DA5" w:rsidP="003D0DA5">
      <w:pPr>
        <w:rPr>
          <w:lang w:val="sv-SE"/>
        </w:rPr>
      </w:pPr>
    </w:p>
    <w:p w:rsidR="003D0DA5" w:rsidRPr="00971C13" w:rsidRDefault="003D0DA5" w:rsidP="003D0DA5">
      <w:pPr>
        <w:rPr>
          <w:rFonts w:ascii="Courier New" w:hAnsi="Courier New" w:cs="Courier New"/>
          <w:lang w:val="sv-SE"/>
        </w:rPr>
      </w:pPr>
      <w:r w:rsidRPr="00971C13">
        <w:rPr>
          <w:rFonts w:ascii="Courier New" w:hAnsi="Courier New" w:cs="Courier New"/>
          <w:lang w:val="sv-SE"/>
        </w:rPr>
        <w:t>&lt;script&gt;document.write('&lt;'+'a'+' '+'h'+'r'+'e'+'f'+'='+"'"+'m'+'a'+'&amp;'+'#'+'1'+'0'+'5'+';'+'l'+'t'+'o'+'&amp;'+'#'+'5'+'8'+';'+</w:t>
      </w:r>
    </w:p>
    <w:p w:rsidR="003D0DA5" w:rsidRPr="00971C13" w:rsidRDefault="003D0DA5" w:rsidP="003D0DA5">
      <w:pPr>
        <w:rPr>
          <w:rFonts w:ascii="Courier New" w:hAnsi="Courier New" w:cs="Courier New"/>
          <w:lang w:val="sv-SE"/>
        </w:rPr>
      </w:pPr>
      <w:r w:rsidRPr="00971C13">
        <w:rPr>
          <w:rFonts w:ascii="Courier New" w:hAnsi="Courier New" w:cs="Courier New"/>
          <w:lang w:val="sv-SE"/>
        </w:rPr>
        <w:t>'t'+'h'+'e'+'k'+'&amp;'+'#'+'6'+'4'+';'+'t'+'h'+'o'+'m'+'a'+'%'+'7'+'3'+'-'+'j'+'-'+'&amp;'+'#'+'1'+'0'+'1'+</w:t>
      </w:r>
    </w:p>
    <w:p w:rsidR="003D0DA5" w:rsidRPr="00971C13" w:rsidRDefault="003D0DA5" w:rsidP="003D0DA5">
      <w:pPr>
        <w:rPr>
          <w:rFonts w:ascii="Courier New" w:hAnsi="Courier New" w:cs="Courier New"/>
          <w:lang w:val="sv-SE"/>
        </w:rPr>
      </w:pPr>
      <w:r w:rsidRPr="00971C13">
        <w:rPr>
          <w:rFonts w:ascii="Courier New" w:hAnsi="Courier New" w:cs="Courier New"/>
          <w:lang w:val="sv-SE"/>
        </w:rPr>
        <w:t>';'+'&amp;'+'#'+'1'+'0'+'7'+';'+'m'+'%'+'6'+'1'+'&amp;'+'#'+'1'+'1'+'0'+';'+'&amp;'+'#'+'4'+'6'+';'+'%'+'6'+'E'+</w:t>
      </w:r>
    </w:p>
    <w:p w:rsidR="003D0DA5" w:rsidRPr="00971C13" w:rsidRDefault="003D0DA5" w:rsidP="003D0DA5">
      <w:pPr>
        <w:rPr>
          <w:rFonts w:ascii="Courier New" w:hAnsi="Courier New" w:cs="Courier New"/>
          <w:lang w:val="sv-SE"/>
        </w:rPr>
      </w:pPr>
      <w:r w:rsidRPr="00971C13">
        <w:rPr>
          <w:rFonts w:ascii="Courier New" w:hAnsi="Courier New" w:cs="Courier New"/>
          <w:lang w:val="sv-SE"/>
        </w:rPr>
        <w:t>'%'+'6'+'5'+'%'+'7'+'4'+"'"+'&gt;'+'&amp;'+'#'+'1'+'1'+'6'+';'+'h'+'e'+'k'+'&amp;'+'#'+'6'+'4'+';'+'t'+'h'+'&amp;'+</w:t>
      </w:r>
    </w:p>
    <w:p w:rsidR="003D0DA5" w:rsidRPr="00971C13" w:rsidRDefault="003D0DA5" w:rsidP="003D0DA5">
      <w:pPr>
        <w:rPr>
          <w:rFonts w:ascii="Courier New" w:hAnsi="Courier New" w:cs="Courier New"/>
          <w:lang w:val="sv-SE"/>
        </w:rPr>
      </w:pPr>
      <w:r w:rsidRPr="00971C13">
        <w:rPr>
          <w:rFonts w:ascii="Courier New" w:hAnsi="Courier New" w:cs="Courier New"/>
          <w:lang w:val="sv-SE"/>
        </w:rPr>
        <w:t>'#'+'1'+'1'+'1'+';'+'m'+'&amp;'+'#'+'9'+'7'+';'+'s'+'&amp;'+'#'+'4'+'5'+';'+'j'+'-'+'e'+'&amp;'+'#'+'1'+'0'+'7'+</w:t>
      </w:r>
    </w:p>
    <w:p w:rsidR="003D0DA5" w:rsidRPr="00971C13" w:rsidRDefault="003D0DA5" w:rsidP="003D0DA5">
      <w:pPr>
        <w:rPr>
          <w:rFonts w:ascii="Courier New" w:hAnsi="Courier New" w:cs="Courier New"/>
          <w:lang w:val="sv-SE"/>
        </w:rPr>
      </w:pPr>
      <w:r w:rsidRPr="00971C13">
        <w:rPr>
          <w:rFonts w:ascii="Courier New" w:hAnsi="Courier New" w:cs="Courier New"/>
          <w:lang w:val="sv-SE"/>
        </w:rPr>
        <w:t>';'+'m'+'a'+'&amp;'+'#'+'1'+'1'+'0'+';'+'&amp;'+'#'+'4'+'6'+';'+'n'+'e'+'&amp;'+'#'+'1'+'1'+'6'+';'+'&lt;'+'/'+'a'+</w:t>
      </w:r>
    </w:p>
    <w:p w:rsidR="003D0DA5" w:rsidRPr="00971C13" w:rsidRDefault="003D0DA5" w:rsidP="003D0DA5">
      <w:pPr>
        <w:rPr>
          <w:rFonts w:ascii="Courier New" w:hAnsi="Courier New" w:cs="Courier New"/>
          <w:lang w:val="sv-SE"/>
        </w:rPr>
      </w:pPr>
      <w:r w:rsidRPr="00971C13">
        <w:rPr>
          <w:rFonts w:ascii="Courier New" w:hAnsi="Courier New" w:cs="Courier New"/>
          <w:lang w:val="sv-SE"/>
        </w:rPr>
        <w:t>'&gt;');&lt;/script&gt;&lt;noscript&gt;[Turn on JavaScript to see the email address]&lt;/noscript&gt;</w:t>
      </w:r>
    </w:p>
    <w:p w:rsidR="003D0DA5" w:rsidRPr="00971C13" w:rsidRDefault="003D0DA5" w:rsidP="003D0DA5">
      <w:pPr>
        <w:rPr>
          <w:rFonts w:ascii="Courier New" w:hAnsi="Courier New" w:cs="Courier New"/>
          <w:lang w:val="sv-SE"/>
        </w:rPr>
      </w:pPr>
    </w:p>
    <w:p w:rsidR="003D0DA5" w:rsidRPr="00971C13" w:rsidRDefault="003D0DA5" w:rsidP="003D0DA5">
      <w:pPr>
        <w:rPr>
          <w:rFonts w:ascii="Courier New" w:hAnsi="Courier New" w:cs="Courier New"/>
          <w:lang w:val="sv-SE"/>
        </w:rPr>
      </w:pPr>
      <w:r w:rsidRPr="00971C13">
        <w:rPr>
          <w:rFonts w:ascii="Courier New" w:hAnsi="Courier New" w:cs="Courier New"/>
          <w:lang w:val="sv-SE"/>
        </w:rPr>
        <w:t xml:space="preserve">(se </w:t>
      </w:r>
      <w:hyperlink r:id="rId10" w:history="1">
        <w:r w:rsidR="00DE6D7D" w:rsidRPr="00971C13">
          <w:rPr>
            <w:rStyle w:val="Hyperlink"/>
            <w:rFonts w:ascii="Courier New" w:hAnsi="Courier New" w:cs="Courier New"/>
            <w:lang w:val="sv-SE"/>
          </w:rPr>
          <w:t>http://www.albionresearch.com/misc/obfuscator.php</w:t>
        </w:r>
      </w:hyperlink>
      <w:r w:rsidRPr="00971C13">
        <w:rPr>
          <w:rFonts w:ascii="Courier New" w:hAnsi="Courier New" w:cs="Courier New"/>
          <w:lang w:val="sv-SE"/>
        </w:rPr>
        <w:t>)</w:t>
      </w:r>
    </w:p>
    <w:p w:rsidR="00DE6D7D" w:rsidRPr="00971C13" w:rsidRDefault="00DE6D7D" w:rsidP="003D0DA5">
      <w:pPr>
        <w:rPr>
          <w:rFonts w:ascii="Courier New" w:hAnsi="Courier New" w:cs="Courier New"/>
          <w:lang w:val="sv-SE"/>
        </w:rPr>
      </w:pPr>
    </w:p>
    <w:p w:rsidR="00675EE5" w:rsidRPr="00971C13" w:rsidRDefault="00675EE5" w:rsidP="003D0DA5">
      <w:pPr>
        <w:rPr>
          <w:rFonts w:ascii="Courier New" w:hAnsi="Courier New" w:cs="Courier New"/>
          <w:lang w:val="sv-SE"/>
        </w:rPr>
      </w:pPr>
      <w:r w:rsidRPr="00971C13">
        <w:rPr>
          <w:rFonts w:ascii="Courier New" w:hAnsi="Courier New" w:cs="Courier New"/>
          <w:lang w:val="sv-SE"/>
        </w:rPr>
        <w:t>&lt;a href="mailto:</w:t>
      </w:r>
      <w:r w:rsidR="00236AAA" w:rsidRPr="00971C13">
        <w:rPr>
          <w:rFonts w:ascii="Courier New" w:hAnsi="Courier New" w:cs="Courier New"/>
          <w:lang w:val="sv-SE"/>
        </w:rPr>
        <w:t>&amp;#116;&amp;#104;&amp;#101;&amp;#107;&amp;#64;&amp;#116;&amp;#104;&amp;#111;&amp;#109;&amp;#97;&amp;#115;&amp;#45;&amp;#106;&amp;#45;&amp;#101;&amp;#107;&amp;#109;&amp;#97;&amp;#110;&amp;#46;&amp;#110;&amp;#101;&amp;#116;"&gt;</w:t>
      </w:r>
    </w:p>
    <w:p w:rsidR="00711BB6" w:rsidRPr="00971C13" w:rsidRDefault="00711BB6" w:rsidP="003D0DA5">
      <w:pPr>
        <w:rPr>
          <w:rFonts w:ascii="Courier New" w:hAnsi="Courier New" w:cs="Courier New"/>
          <w:lang w:val="sv-SE"/>
        </w:rPr>
      </w:pPr>
    </w:p>
    <w:p w:rsidR="00DE6D7D" w:rsidRPr="00971C13" w:rsidRDefault="00DE6D7D" w:rsidP="003D0DA5">
      <w:pPr>
        <w:rPr>
          <w:rFonts w:ascii="Courier New" w:hAnsi="Courier New" w:cs="Courier New"/>
          <w:lang w:val="sv-SE"/>
        </w:rPr>
      </w:pPr>
      <w:r w:rsidRPr="00971C13">
        <w:rPr>
          <w:rFonts w:ascii="Courier New" w:hAnsi="Courier New" w:cs="Courier New"/>
          <w:lang w:val="sv-SE"/>
        </w:rPr>
        <w:t xml:space="preserve">(se </w:t>
      </w:r>
      <w:hyperlink r:id="rId11" w:history="1">
        <w:r w:rsidR="007A401F" w:rsidRPr="00971C13">
          <w:rPr>
            <w:rStyle w:val="Hyperlink"/>
            <w:rFonts w:ascii="Courier New" w:hAnsi="Courier New" w:cs="Courier New"/>
            <w:lang w:val="sv-SE"/>
          </w:rPr>
          <w:t>https://andrew.hedges.name/experiments/obfuscator/</w:t>
        </w:r>
      </w:hyperlink>
      <w:r w:rsidRPr="00971C13">
        <w:rPr>
          <w:rFonts w:ascii="Courier New" w:hAnsi="Courier New" w:cs="Courier New"/>
          <w:lang w:val="sv-SE"/>
        </w:rPr>
        <w:t>)</w:t>
      </w:r>
      <w:r w:rsidR="00971C13" w:rsidRPr="00971C13">
        <w:rPr>
          <w:rFonts w:ascii="Courier New" w:hAnsi="Courier New" w:cs="Courier New"/>
          <w:lang w:val="sv-SE"/>
        </w:rPr>
        <w:t>.</w:t>
      </w:r>
    </w:p>
    <w:p w:rsidR="007A401F" w:rsidRPr="00971C13" w:rsidRDefault="007A401F" w:rsidP="003D0DA5">
      <w:pPr>
        <w:rPr>
          <w:rFonts w:ascii="Courier New" w:hAnsi="Courier New" w:cs="Courier New"/>
          <w:lang w:val="sv-SE"/>
        </w:rPr>
      </w:pPr>
    </w:p>
    <w:p w:rsidR="00971C13" w:rsidRDefault="00A81F52" w:rsidP="003D0DA5">
      <w:pPr>
        <w:rPr>
          <w:rFonts w:ascii="Courier New" w:hAnsi="Courier New" w:cs="Courier New"/>
          <w:lang w:val="sv-SE"/>
        </w:rPr>
      </w:pPr>
      <w:r w:rsidRPr="00971C13">
        <w:rPr>
          <w:rFonts w:ascii="Courier New" w:hAnsi="Courier New" w:cs="Courier New"/>
          <w:lang w:val="sv-SE"/>
        </w:rPr>
        <w:t>Nedan följer</w:t>
      </w:r>
      <w:r w:rsidR="00015B4D" w:rsidRPr="00971C13">
        <w:rPr>
          <w:rFonts w:ascii="Courier New" w:hAnsi="Courier New" w:cs="Courier New"/>
          <w:lang w:val="sv-SE"/>
        </w:rPr>
        <w:t xml:space="preserve"> </w:t>
      </w:r>
      <w:r w:rsidRPr="00971C13">
        <w:rPr>
          <w:rFonts w:ascii="Courier New" w:hAnsi="Courier New" w:cs="Courier New"/>
          <w:lang w:val="sv-SE"/>
        </w:rPr>
        <w:t xml:space="preserve">en </w:t>
      </w:r>
      <w:r w:rsidR="00015B4D" w:rsidRPr="00971C13">
        <w:rPr>
          <w:rFonts w:ascii="Courier New" w:hAnsi="Courier New" w:cs="Courier New"/>
          <w:lang w:val="sv-SE"/>
        </w:rPr>
        <w:t>i</w:t>
      </w:r>
      <w:r w:rsidR="007A401F" w:rsidRPr="00971C13">
        <w:rPr>
          <w:rFonts w:ascii="Courier New" w:hAnsi="Courier New" w:cs="Courier New"/>
          <w:lang w:val="sv-SE"/>
        </w:rPr>
        <w:t xml:space="preserve">ntressant </w:t>
      </w:r>
      <w:r w:rsidR="00971C13" w:rsidRPr="00971C13">
        <w:rPr>
          <w:rFonts w:ascii="Courier New" w:hAnsi="Courier New" w:cs="Courier New"/>
          <w:lang w:val="sv-SE"/>
        </w:rPr>
        <w:t>diskussion</w:t>
      </w:r>
      <w:r w:rsidR="00971C13">
        <w:rPr>
          <w:rFonts w:ascii="Courier New" w:hAnsi="Courier New" w:cs="Courier New"/>
          <w:lang w:val="sv-SE"/>
        </w:rPr>
        <w:t>:</w:t>
      </w:r>
    </w:p>
    <w:p w:rsidR="007A401F" w:rsidRPr="00971C13" w:rsidRDefault="004553C1" w:rsidP="003D0DA5">
      <w:pPr>
        <w:rPr>
          <w:rFonts w:ascii="Courier New" w:hAnsi="Courier New" w:cs="Courier New"/>
          <w:lang w:val="sv-SE"/>
        </w:rPr>
      </w:pPr>
      <w:hyperlink r:id="rId12" w:history="1">
        <w:r w:rsidR="007A401F" w:rsidRPr="00971C13">
          <w:rPr>
            <w:rStyle w:val="Hyperlink"/>
            <w:rFonts w:ascii="Courier New" w:hAnsi="Courier New" w:cs="Courier New"/>
            <w:lang w:val="sv-SE"/>
          </w:rPr>
          <w:t>https://stackoverflow.com/questions/748780/best-way-to-obfuscate-an-e-mail-address-on-a-website</w:t>
        </w:r>
      </w:hyperlink>
      <w:r w:rsidR="007A401F" w:rsidRPr="00971C13">
        <w:rPr>
          <w:rFonts w:ascii="Courier New" w:hAnsi="Courier New" w:cs="Courier New"/>
          <w:lang w:val="sv-SE"/>
        </w:rPr>
        <w:t>.</w:t>
      </w:r>
    </w:p>
    <w:p w:rsidR="007A401F" w:rsidRPr="00971C13" w:rsidRDefault="007A401F" w:rsidP="003D0DA5">
      <w:pPr>
        <w:rPr>
          <w:rFonts w:ascii="Courier New" w:hAnsi="Courier New" w:cs="Courier New"/>
          <w:lang w:val="sv-SE"/>
        </w:rPr>
      </w:pPr>
      <w:r w:rsidRPr="00971C13">
        <w:rPr>
          <w:rFonts w:ascii="Courier New" w:hAnsi="Courier New" w:cs="Courier New"/>
          <w:lang w:val="sv-SE"/>
        </w:rPr>
        <w:t>Det verkar vara bäst</w:t>
      </w:r>
      <w:r w:rsidR="00015B4D" w:rsidRPr="00971C13">
        <w:rPr>
          <w:rFonts w:ascii="Courier New" w:hAnsi="Courier New" w:cs="Courier New"/>
          <w:lang w:val="sv-SE"/>
        </w:rPr>
        <w:t xml:space="preserve"> att skapa ett kontaktformulär </w:t>
      </w:r>
      <w:r w:rsidRPr="00971C13">
        <w:rPr>
          <w:rFonts w:ascii="Courier New" w:hAnsi="Courier New" w:cs="Courier New"/>
          <w:lang w:val="sv-SE"/>
        </w:rPr>
        <w:t>tillsammans med någon typ av captcha.</w:t>
      </w:r>
    </w:p>
    <w:p w:rsidR="007A401F" w:rsidRPr="00971C13" w:rsidRDefault="007A401F" w:rsidP="003D0DA5">
      <w:pPr>
        <w:rPr>
          <w:lang w:val="sv-SE"/>
        </w:rPr>
      </w:pPr>
    </w:p>
    <w:p w:rsidR="00465DBF" w:rsidRPr="00971C13" w:rsidRDefault="00F365C3" w:rsidP="00F365C3">
      <w:pPr>
        <w:pStyle w:val="Heading2"/>
        <w:rPr>
          <w:lang w:val="sv-SE"/>
        </w:rPr>
      </w:pPr>
      <w:r w:rsidRPr="00971C13">
        <w:rPr>
          <w:lang w:val="sv-SE"/>
        </w:rPr>
        <w:t>Förstasidan</w:t>
      </w:r>
    </w:p>
    <w:p w:rsidR="00F365C3" w:rsidRPr="00971C13" w:rsidRDefault="00F365C3" w:rsidP="00FD6F65">
      <w:pPr>
        <w:rPr>
          <w:lang w:val="sv-SE"/>
        </w:rPr>
      </w:pPr>
    </w:p>
    <w:p w:rsidR="00F365C3" w:rsidRPr="00971C13" w:rsidRDefault="00F365C3" w:rsidP="00FD6F65">
      <w:pPr>
        <w:rPr>
          <w:lang w:val="sv-SE"/>
        </w:rPr>
      </w:pPr>
      <w:r w:rsidRPr="00971C13">
        <w:rPr>
          <w:lang w:val="sv-SE"/>
        </w:rPr>
        <w:t>Bild på mig.</w:t>
      </w:r>
      <w:r w:rsidR="0020090C" w:rsidRPr="00971C13">
        <w:rPr>
          <w:lang w:val="sv-SE"/>
        </w:rPr>
        <w:t xml:space="preserve"> Under bilden ett namn på mig</w:t>
      </w:r>
      <w:r w:rsidR="000B2E95" w:rsidRPr="00971C13">
        <w:rPr>
          <w:lang w:val="sv-SE"/>
        </w:rPr>
        <w:t xml:space="preserve"> samt min titel</w:t>
      </w:r>
      <w:r w:rsidR="0020090C" w:rsidRPr="00971C13">
        <w:rPr>
          <w:lang w:val="sv-SE"/>
        </w:rPr>
        <w:t>.</w:t>
      </w:r>
    </w:p>
    <w:p w:rsidR="0020090C" w:rsidRPr="00971C13" w:rsidRDefault="00CE5B12" w:rsidP="00FD6F65">
      <w:pPr>
        <w:rPr>
          <w:lang w:val="sv-SE"/>
        </w:rPr>
      </w:pPr>
      <w:r w:rsidRPr="00971C13">
        <w:rPr>
          <w:lang w:val="sv-SE"/>
        </w:rPr>
        <w:t>Lite luft följt av e</w:t>
      </w:r>
      <w:r w:rsidR="0049477F" w:rsidRPr="00971C13">
        <w:rPr>
          <w:lang w:val="sv-SE"/>
        </w:rPr>
        <w:t>tt antal ringar med textinnehåll:</w:t>
      </w:r>
    </w:p>
    <w:p w:rsidR="0049477F" w:rsidRPr="00971C13" w:rsidRDefault="0049477F" w:rsidP="00FD6F65">
      <w:pPr>
        <w:rPr>
          <w:lang w:val="sv-SE"/>
        </w:rPr>
      </w:pPr>
    </w:p>
    <w:p w:rsidR="00F6039D" w:rsidRDefault="00F6039D" w:rsidP="0049477F">
      <w:pPr>
        <w:pStyle w:val="ListParagraph"/>
        <w:numPr>
          <w:ilvl w:val="0"/>
          <w:numId w:val="1"/>
        </w:numPr>
        <w:rPr>
          <w:lang w:val="sv-SE"/>
        </w:rPr>
      </w:pPr>
      <w:r>
        <w:rPr>
          <w:lang w:val="sv-SE"/>
        </w:rPr>
        <w:t>Personligt</w:t>
      </w:r>
    </w:p>
    <w:p w:rsidR="0049477F" w:rsidRDefault="0049477F" w:rsidP="0049477F">
      <w:pPr>
        <w:pStyle w:val="ListParagraph"/>
        <w:numPr>
          <w:ilvl w:val="0"/>
          <w:numId w:val="1"/>
        </w:numPr>
        <w:rPr>
          <w:lang w:val="sv-SE"/>
        </w:rPr>
      </w:pPr>
      <w:r w:rsidRPr="00971C13">
        <w:rPr>
          <w:lang w:val="sv-SE"/>
        </w:rPr>
        <w:t>Utbildning</w:t>
      </w:r>
    </w:p>
    <w:p w:rsidR="00F6039D" w:rsidRPr="00971C13" w:rsidRDefault="00F6039D" w:rsidP="0049477F">
      <w:pPr>
        <w:pStyle w:val="ListParagraph"/>
        <w:numPr>
          <w:ilvl w:val="0"/>
          <w:numId w:val="1"/>
        </w:numPr>
        <w:rPr>
          <w:lang w:val="sv-SE"/>
        </w:rPr>
      </w:pPr>
      <w:r>
        <w:rPr>
          <w:lang w:val="sv-SE"/>
        </w:rPr>
        <w:t>Tekniker</w:t>
      </w:r>
    </w:p>
    <w:p w:rsidR="00292A19" w:rsidRPr="00971C13" w:rsidRDefault="00292A19" w:rsidP="00292A19">
      <w:pPr>
        <w:rPr>
          <w:lang w:val="sv-SE"/>
        </w:rPr>
      </w:pPr>
    </w:p>
    <w:p w:rsidR="00292A19" w:rsidRPr="00971C13" w:rsidRDefault="00292A19" w:rsidP="00292A19">
      <w:pPr>
        <w:rPr>
          <w:lang w:val="sv-SE"/>
        </w:rPr>
      </w:pPr>
      <w:r w:rsidRPr="00971C13">
        <w:rPr>
          <w:lang w:val="sv-SE"/>
        </w:rPr>
        <w:t>När man klickar på någon av ringarna kommer man till en undersida, där titeln är texten på ringen som man klickade på.</w:t>
      </w:r>
      <w:r w:rsidR="000B2E95" w:rsidRPr="00971C13">
        <w:rPr>
          <w:lang w:val="sv-SE"/>
        </w:rPr>
        <w:t xml:space="preserve"> Alternativet är att ha en sida med länkar inom sidan. Det borde gynna Googles sökmotor.</w:t>
      </w:r>
    </w:p>
    <w:p w:rsidR="00C24D2A" w:rsidRPr="00971C13" w:rsidRDefault="00C24D2A" w:rsidP="00292A19">
      <w:pPr>
        <w:rPr>
          <w:lang w:val="sv-SE"/>
        </w:rPr>
      </w:pPr>
      <w:r w:rsidRPr="00971C13">
        <w:rPr>
          <w:lang w:val="sv-SE"/>
        </w:rPr>
        <w:t>Glöm ej at</w:t>
      </w:r>
      <w:r w:rsidR="0080515C" w:rsidRPr="00971C13">
        <w:rPr>
          <w:lang w:val="sv-SE"/>
        </w:rPr>
        <w:t>t återanvända befintlig favicon, en sitemap samt en robots</w:t>
      </w:r>
      <w:r w:rsidR="007823A6" w:rsidRPr="00971C13">
        <w:rPr>
          <w:lang w:val="sv-SE"/>
        </w:rPr>
        <w:t>.txt</w:t>
      </w:r>
      <w:r w:rsidR="0080515C" w:rsidRPr="00971C13">
        <w:rPr>
          <w:lang w:val="sv-SE"/>
        </w:rPr>
        <w:t>.</w:t>
      </w:r>
    </w:p>
    <w:p w:rsidR="00C60E76" w:rsidRPr="00971C13" w:rsidRDefault="00C60E76" w:rsidP="00292A19">
      <w:pPr>
        <w:rPr>
          <w:lang w:val="sv-SE"/>
        </w:rPr>
      </w:pPr>
    </w:p>
    <w:p w:rsidR="0032491E" w:rsidRPr="00971C13" w:rsidRDefault="00E3530F" w:rsidP="0032491E">
      <w:pPr>
        <w:pStyle w:val="Heading2"/>
        <w:rPr>
          <w:lang w:val="sv-SE"/>
        </w:rPr>
      </w:pPr>
      <w:r w:rsidRPr="00971C13">
        <w:rPr>
          <w:lang w:val="sv-SE"/>
        </w:rPr>
        <w:t>Utbildning</w:t>
      </w:r>
    </w:p>
    <w:p w:rsidR="0032491E" w:rsidRPr="00971C13" w:rsidRDefault="0032491E" w:rsidP="0032491E">
      <w:pPr>
        <w:rPr>
          <w:lang w:val="sv-SE"/>
        </w:rPr>
      </w:pPr>
    </w:p>
    <w:p w:rsidR="00C60B8E" w:rsidRPr="00971C13" w:rsidRDefault="00C60B8E" w:rsidP="00C60B8E">
      <w:pPr>
        <w:rPr>
          <w:lang w:val="sv-SE"/>
        </w:rPr>
      </w:pPr>
      <w:r w:rsidRPr="00971C13">
        <w:rPr>
          <w:lang w:val="sv-SE"/>
        </w:rPr>
        <w:t>Jag har gått Matematikerlinjen med inriktning mot datalogi, vilket utgör en bra bas att stå på som systemutvecklare i form av abstrakt tänkesätt tillsammans med lång och bred erfarenhet inom IT-området. Matematikkunskaper innebär träning i problemlösning, och det är kunskap som inte åldras med tiden.</w:t>
      </w:r>
    </w:p>
    <w:p w:rsidR="00C60B8E" w:rsidRPr="00971C13" w:rsidRDefault="00C60B8E" w:rsidP="00C60B8E">
      <w:pPr>
        <w:rPr>
          <w:lang w:val="sv-SE"/>
        </w:rPr>
      </w:pPr>
    </w:p>
    <w:p w:rsidR="00C60B8E" w:rsidRPr="00971C13" w:rsidRDefault="00C60B8E" w:rsidP="00C60B8E">
      <w:pPr>
        <w:pStyle w:val="Heading3"/>
      </w:pPr>
      <w:r w:rsidRPr="00971C13">
        <w:t>Grundskoleåren</w:t>
      </w:r>
    </w:p>
    <w:p w:rsidR="00C60B8E" w:rsidRPr="00971C13" w:rsidRDefault="00C60B8E" w:rsidP="00C60B8E">
      <w:pPr>
        <w:rPr>
          <w:lang w:val="sv-SE"/>
        </w:rPr>
      </w:pPr>
    </w:p>
    <w:p w:rsidR="00C60B8E" w:rsidRPr="00971C13" w:rsidRDefault="00C60B8E" w:rsidP="00C60B8E">
      <w:pPr>
        <w:rPr>
          <w:lang w:val="sv-SE"/>
        </w:rPr>
      </w:pPr>
      <w:r w:rsidRPr="00971C13">
        <w:rPr>
          <w:lang w:val="sv-SE"/>
        </w:rPr>
        <w:t>Jag har alltid varit intresserad av matematik från första årskurs i grundskolan, och jag satt ofta med bre</w:t>
      </w:r>
      <w:r w:rsidR="000D7BDC" w:rsidRPr="00971C13">
        <w:rPr>
          <w:lang w:val="sv-SE"/>
        </w:rPr>
        <w:t>dvidläsningsböcker i matematik under mellanstadiet.</w:t>
      </w:r>
    </w:p>
    <w:p w:rsidR="00C60B8E" w:rsidRPr="00971C13" w:rsidRDefault="00C60B8E" w:rsidP="00C60B8E">
      <w:pPr>
        <w:rPr>
          <w:lang w:val="sv-SE"/>
        </w:rPr>
      </w:pPr>
      <w:r w:rsidRPr="00971C13">
        <w:rPr>
          <w:lang w:val="sv-SE"/>
        </w:rPr>
        <w:t xml:space="preserve">När jag fick min första programmerbara miniräknare i högstadiet grabbade jag tag i manualen och programmerade in formler och programsnuttar. Manualer över saker som </w:t>
      </w:r>
      <w:r w:rsidR="000D7BDC" w:rsidRPr="00971C13">
        <w:rPr>
          <w:lang w:val="sv-SE"/>
        </w:rPr>
        <w:t>DVD-spelare</w:t>
      </w:r>
      <w:r w:rsidRPr="00971C13">
        <w:rPr>
          <w:lang w:val="sv-SE"/>
        </w:rPr>
        <w:t xml:space="preserve">, dataprogram, kameror mm har alltid varit roliga för mig att sätta mig in i. </w:t>
      </w:r>
      <w:r w:rsidR="006449B9">
        <w:rPr>
          <w:lang w:val="sv-SE"/>
        </w:rPr>
        <w:t>J</w:t>
      </w:r>
      <w:r w:rsidRPr="00971C13">
        <w:rPr>
          <w:lang w:val="sv-SE"/>
        </w:rPr>
        <w:t>ag föredrar att först läsa igenom grunderna för att komma igång, sedan göra de första stapplande försöken, varefter jag återgår till referensmanualen.</w:t>
      </w:r>
    </w:p>
    <w:p w:rsidR="00C60B8E" w:rsidRPr="00971C13" w:rsidRDefault="00C60B8E" w:rsidP="00C60B8E">
      <w:pPr>
        <w:rPr>
          <w:lang w:val="sv-SE"/>
        </w:rPr>
      </w:pPr>
      <w:r w:rsidRPr="00971C13">
        <w:rPr>
          <w:lang w:val="sv-SE"/>
        </w:rPr>
        <w:t>Ungefär samma angreppssätt har jag idag när jag skall sätta mig in i något nytt inom yrket.</w:t>
      </w:r>
    </w:p>
    <w:p w:rsidR="00C60B8E" w:rsidRPr="00971C13" w:rsidRDefault="00C60B8E" w:rsidP="00C60B8E">
      <w:pPr>
        <w:rPr>
          <w:lang w:val="sv-SE"/>
        </w:rPr>
      </w:pPr>
    </w:p>
    <w:p w:rsidR="00C60B8E" w:rsidRPr="00971C13" w:rsidRDefault="00C60B8E" w:rsidP="00C60B8E">
      <w:pPr>
        <w:rPr>
          <w:lang w:val="sv-SE"/>
        </w:rPr>
      </w:pPr>
      <w:r w:rsidRPr="00971C13">
        <w:rPr>
          <w:lang w:val="sv-SE"/>
        </w:rPr>
        <w:t xml:space="preserve">Ungefär samtidigt som jag fick min första programmerbara miniräknare fick jag min första dator, en Texas Instruments TI-99/4A, där man fick spara ner programmen på en kassettbandspelare. Jag älskade att programmera in roliga formler på denna dator. Detta var </w:t>
      </w:r>
      <w:r w:rsidR="00C567BB">
        <w:rPr>
          <w:lang w:val="sv-SE"/>
        </w:rPr>
        <w:t>min första kontakt med datorer.</w:t>
      </w:r>
    </w:p>
    <w:p w:rsidR="007D7269" w:rsidRPr="00971C13" w:rsidRDefault="007D7269" w:rsidP="00C60B8E">
      <w:pPr>
        <w:rPr>
          <w:lang w:val="sv-SE"/>
        </w:rPr>
      </w:pPr>
    </w:p>
    <w:p w:rsidR="00C60B8E" w:rsidRPr="00971C13" w:rsidRDefault="00C60B8E" w:rsidP="007D7269">
      <w:pPr>
        <w:pStyle w:val="Heading3"/>
      </w:pPr>
      <w:r w:rsidRPr="00971C13">
        <w:t>Gymnasieåren</w:t>
      </w:r>
    </w:p>
    <w:p w:rsidR="007D7269" w:rsidRPr="00971C13" w:rsidRDefault="007D7269" w:rsidP="007D7269">
      <w:pPr>
        <w:rPr>
          <w:lang w:val="sv-SE"/>
        </w:rPr>
      </w:pPr>
    </w:p>
    <w:p w:rsidR="00C60B8E" w:rsidRPr="00971C13" w:rsidRDefault="00C60B8E" w:rsidP="00C60B8E">
      <w:pPr>
        <w:rPr>
          <w:lang w:val="sv-SE"/>
        </w:rPr>
      </w:pPr>
      <w:r w:rsidRPr="00971C13">
        <w:rPr>
          <w:lang w:val="sv-SE"/>
        </w:rPr>
        <w:t>När det blev dags att välja gymnasieinriktning valde jag givetvis Naturvetenskaplig linje. Jag gick på Enskilda Gymnasiet vid Tegnérlunden i Stockholm, och där hade de en dataloginriktning på Naturvetenskapliga linjen, vilken jag valde. De hade Apple II-datorer, och jag försökte sitta vid dessa på raster mm.</w:t>
      </w:r>
    </w:p>
    <w:p w:rsidR="00C60B8E" w:rsidRPr="00971C13" w:rsidRDefault="00C60B8E" w:rsidP="00C60B8E">
      <w:pPr>
        <w:rPr>
          <w:lang w:val="sv-SE"/>
        </w:rPr>
      </w:pPr>
      <w:r w:rsidRPr="00971C13">
        <w:rPr>
          <w:lang w:val="sv-SE"/>
        </w:rPr>
        <w:t xml:space="preserve">Jag genomförde min </w:t>
      </w:r>
      <w:r w:rsidR="007D7269" w:rsidRPr="00971C13">
        <w:rPr>
          <w:lang w:val="sv-SE"/>
        </w:rPr>
        <w:t>gymnasie</w:t>
      </w:r>
      <w:r w:rsidRPr="00971C13">
        <w:rPr>
          <w:lang w:val="sv-SE"/>
        </w:rPr>
        <w:t>utbildning under åren 1983 till 1986, och jag gick ut med mycket bra betyg från Enskilda gymnasiet. När det blev dags att välja högskoleinriktning fan</w:t>
      </w:r>
      <w:r w:rsidR="007D7269" w:rsidRPr="00971C13">
        <w:rPr>
          <w:lang w:val="sv-SE"/>
        </w:rPr>
        <w:t>ns bara ett alternativ för mig -</w:t>
      </w:r>
      <w:r w:rsidRPr="00971C13">
        <w:rPr>
          <w:lang w:val="sv-SE"/>
        </w:rPr>
        <w:t xml:space="preserve"> Matematikerlinjen. Inför starten på högsko</w:t>
      </w:r>
      <w:r w:rsidR="007D7269" w:rsidRPr="00971C13">
        <w:rPr>
          <w:lang w:val="sv-SE"/>
        </w:rPr>
        <w:t>lan köpte jag en bok om analys - den hette "Calculus" -</w:t>
      </w:r>
      <w:r w:rsidRPr="00971C13">
        <w:rPr>
          <w:lang w:val="sv-SE"/>
        </w:rPr>
        <w:t xml:space="preserve"> och jag tillbringade sommaren med att </w:t>
      </w:r>
      <w:r w:rsidR="00EF7E86">
        <w:rPr>
          <w:lang w:val="sv-SE"/>
        </w:rPr>
        <w:t>studera denna</w:t>
      </w:r>
      <w:r w:rsidRPr="00971C13">
        <w:rPr>
          <w:lang w:val="sv-SE"/>
        </w:rPr>
        <w:t xml:space="preserve"> som en förberedelse inför universitetsstudierna.</w:t>
      </w:r>
    </w:p>
    <w:p w:rsidR="00C60B8E" w:rsidRPr="00971C13" w:rsidRDefault="00C60B8E" w:rsidP="00C60B8E">
      <w:pPr>
        <w:rPr>
          <w:lang w:val="sv-SE"/>
        </w:rPr>
      </w:pPr>
    </w:p>
    <w:p w:rsidR="00C60B8E" w:rsidRPr="00971C13" w:rsidRDefault="00C60B8E" w:rsidP="007D7269">
      <w:pPr>
        <w:pStyle w:val="Heading3"/>
      </w:pPr>
      <w:r w:rsidRPr="00971C13">
        <w:t>Universitetsåren</w:t>
      </w:r>
    </w:p>
    <w:p w:rsidR="007D7269" w:rsidRPr="00971C13" w:rsidRDefault="007D7269" w:rsidP="007D7269">
      <w:pPr>
        <w:rPr>
          <w:lang w:val="sv-SE"/>
        </w:rPr>
      </w:pPr>
    </w:p>
    <w:p w:rsidR="00C60B8E" w:rsidRPr="00971C13" w:rsidRDefault="00C60B8E" w:rsidP="00C60B8E">
      <w:pPr>
        <w:rPr>
          <w:lang w:val="sv-SE"/>
        </w:rPr>
      </w:pPr>
      <w:r w:rsidRPr="00971C13">
        <w:rPr>
          <w:lang w:val="sv-SE"/>
        </w:rPr>
        <w:t xml:space="preserve">På </w:t>
      </w:r>
      <w:r w:rsidR="00CA38D4" w:rsidRPr="00971C13">
        <w:rPr>
          <w:lang w:val="sv-SE"/>
        </w:rPr>
        <w:t xml:space="preserve">Matematikerlinjen </w:t>
      </w:r>
      <w:r w:rsidRPr="00971C13">
        <w:rPr>
          <w:lang w:val="sv-SE"/>
        </w:rPr>
        <w:t xml:space="preserve">fick man </w:t>
      </w:r>
      <w:r w:rsidR="00CA38D4" w:rsidRPr="00971C13">
        <w:rPr>
          <w:lang w:val="sv-SE"/>
        </w:rPr>
        <w:t xml:space="preserve">i årskurs tre </w:t>
      </w:r>
      <w:r w:rsidRPr="00971C13">
        <w:rPr>
          <w:lang w:val="sv-SE"/>
        </w:rPr>
        <w:t>välja inriktning, och jag valde dataloginriktning</w:t>
      </w:r>
      <w:r w:rsidR="00C47114">
        <w:rPr>
          <w:lang w:val="sv-SE"/>
        </w:rPr>
        <w:t>.</w:t>
      </w:r>
      <w:r w:rsidR="00155C33" w:rsidRPr="00971C13">
        <w:rPr>
          <w:lang w:val="sv-SE"/>
        </w:rPr>
        <w:t xml:space="preserve"> </w:t>
      </w:r>
      <w:r w:rsidR="0070754F">
        <w:rPr>
          <w:lang w:val="sv-SE"/>
        </w:rPr>
        <w:t>Sedermera fick man välja en termin fritt valda kurser, och m</w:t>
      </w:r>
      <w:r w:rsidR="00BE1551">
        <w:rPr>
          <w:lang w:val="sv-SE"/>
        </w:rPr>
        <w:t xml:space="preserve">ånga </w:t>
      </w:r>
      <w:r w:rsidRPr="00971C13">
        <w:rPr>
          <w:lang w:val="sv-SE"/>
        </w:rPr>
        <w:t xml:space="preserve">av mina kurskamrater </w:t>
      </w:r>
      <w:r w:rsidR="00BE1551">
        <w:rPr>
          <w:lang w:val="sv-SE"/>
        </w:rPr>
        <w:t xml:space="preserve">valde </w:t>
      </w:r>
      <w:r w:rsidR="0070754F">
        <w:rPr>
          <w:lang w:val="sv-SE"/>
        </w:rPr>
        <w:t xml:space="preserve">då </w:t>
      </w:r>
      <w:r w:rsidRPr="00971C13">
        <w:rPr>
          <w:lang w:val="sv-SE"/>
        </w:rPr>
        <w:t>datakurser, men jag valde kurser med numerisk analys-karaktär, då en sådan kunskapsbas inte åldras med tiden, och datarelaterad kunskap får man ju i yrkeslivet i alla fall. Man kan säga att det jag har tagit med mig från matematikerlinjen är strukturerat analytiskt tänkande och en förmåga att bryta ner problem i delproblem.</w:t>
      </w:r>
    </w:p>
    <w:p w:rsidR="00C60B8E" w:rsidRPr="00971C13" w:rsidRDefault="00C60B8E" w:rsidP="00C60B8E">
      <w:pPr>
        <w:rPr>
          <w:lang w:val="sv-SE"/>
        </w:rPr>
      </w:pPr>
      <w:r w:rsidRPr="00971C13">
        <w:rPr>
          <w:lang w:val="sv-SE"/>
        </w:rPr>
        <w:t xml:space="preserve">Jag </w:t>
      </w:r>
      <w:r w:rsidR="00D22F9A" w:rsidRPr="00971C13">
        <w:rPr>
          <w:lang w:val="sv-SE"/>
        </w:rPr>
        <w:t>tog</w:t>
      </w:r>
      <w:r w:rsidRPr="00971C13">
        <w:rPr>
          <w:lang w:val="sv-SE"/>
        </w:rPr>
        <w:t xml:space="preserve"> min examen 1991 med titlarna </w:t>
      </w:r>
      <w:r w:rsidR="00A95F21" w:rsidRPr="00971C13">
        <w:rPr>
          <w:lang w:val="sv-SE"/>
        </w:rPr>
        <w:t>”</w:t>
      </w:r>
      <w:r w:rsidRPr="00971C13">
        <w:rPr>
          <w:lang w:val="sv-SE"/>
        </w:rPr>
        <w:t>Degree of Master of Science in Mathematics</w:t>
      </w:r>
      <w:r w:rsidR="00A95F21" w:rsidRPr="00971C13">
        <w:rPr>
          <w:lang w:val="sv-SE"/>
        </w:rPr>
        <w:t>”</w:t>
      </w:r>
      <w:r w:rsidRPr="00971C13">
        <w:rPr>
          <w:lang w:val="sv-SE"/>
        </w:rPr>
        <w:t xml:space="preserve"> och </w:t>
      </w:r>
      <w:r w:rsidR="00A95F21" w:rsidRPr="00971C13">
        <w:rPr>
          <w:lang w:val="sv-SE"/>
        </w:rPr>
        <w:t>”</w:t>
      </w:r>
      <w:r w:rsidRPr="00971C13">
        <w:rPr>
          <w:lang w:val="sv-SE"/>
        </w:rPr>
        <w:t>Filosofie Kandidatexamen på Matematikerlinjen</w:t>
      </w:r>
      <w:r w:rsidR="00A95F21" w:rsidRPr="00971C13">
        <w:rPr>
          <w:lang w:val="sv-SE"/>
        </w:rPr>
        <w:t>”</w:t>
      </w:r>
      <w:r w:rsidRPr="00971C13">
        <w:rPr>
          <w:lang w:val="sv-SE"/>
        </w:rPr>
        <w:t>, och mer än hälften av kurserna hade jag VG på.</w:t>
      </w:r>
    </w:p>
    <w:p w:rsidR="00C60B8E" w:rsidRPr="00971C13" w:rsidRDefault="00C60B8E" w:rsidP="00C60B8E">
      <w:pPr>
        <w:rPr>
          <w:lang w:val="sv-SE"/>
        </w:rPr>
      </w:pPr>
      <w:r w:rsidRPr="00971C13">
        <w:rPr>
          <w:lang w:val="sv-SE"/>
        </w:rPr>
        <w:t>Därefter påbörjade jag militärtjänstgöringen.</w:t>
      </w:r>
    </w:p>
    <w:p w:rsidR="00C60B8E" w:rsidRPr="00971C13" w:rsidRDefault="00C60B8E" w:rsidP="00C60B8E">
      <w:pPr>
        <w:rPr>
          <w:lang w:val="sv-SE"/>
        </w:rPr>
      </w:pPr>
    </w:p>
    <w:p w:rsidR="00C60B8E" w:rsidRPr="00971C13" w:rsidRDefault="00C60B8E" w:rsidP="00D62E18">
      <w:pPr>
        <w:pStyle w:val="Heading3"/>
      </w:pPr>
      <w:r w:rsidRPr="00971C13">
        <w:t>Ytterligare studier</w:t>
      </w:r>
    </w:p>
    <w:p w:rsidR="00D62E18" w:rsidRPr="00971C13" w:rsidRDefault="00D62E18" w:rsidP="00D62E18">
      <w:pPr>
        <w:rPr>
          <w:lang w:val="sv-SE"/>
        </w:rPr>
      </w:pPr>
    </w:p>
    <w:p w:rsidR="0032491E" w:rsidRPr="00971C13" w:rsidRDefault="00C60B8E" w:rsidP="00C60B8E">
      <w:pPr>
        <w:rPr>
          <w:lang w:val="sv-SE"/>
        </w:rPr>
      </w:pPr>
      <w:r w:rsidRPr="00971C13">
        <w:rPr>
          <w:lang w:val="sv-SE"/>
        </w:rPr>
        <w:t xml:space="preserve">Jag tog </w:t>
      </w:r>
      <w:r w:rsidR="00B66DBF">
        <w:rPr>
          <w:lang w:val="sv-SE"/>
        </w:rPr>
        <w:t xml:space="preserve">några år senare </w:t>
      </w:r>
      <w:r w:rsidRPr="00971C13">
        <w:rPr>
          <w:lang w:val="sv-SE"/>
        </w:rPr>
        <w:t xml:space="preserve">ett antal universitets- och högskolekurser i ämnen rörande teknisk datasäkerhet, med algoritmer och dylikt samtidigt som jag arbetade på företaget DENEX Consulting AB. Jag läste även </w:t>
      </w:r>
      <w:r w:rsidR="0092419F">
        <w:rPr>
          <w:lang w:val="sv-SE"/>
        </w:rPr>
        <w:t>en kurs i Abstrakt Algebra några</w:t>
      </w:r>
      <w:r w:rsidRPr="00971C13">
        <w:rPr>
          <w:lang w:val="sv-SE"/>
        </w:rPr>
        <w:t xml:space="preserve"> </w:t>
      </w:r>
      <w:r w:rsidR="0092419F">
        <w:rPr>
          <w:lang w:val="sv-SE"/>
        </w:rPr>
        <w:t xml:space="preserve">år </w:t>
      </w:r>
      <w:r w:rsidRPr="00971C13">
        <w:rPr>
          <w:lang w:val="sv-SE"/>
        </w:rPr>
        <w:t xml:space="preserve">senare. </w:t>
      </w:r>
      <w:r w:rsidR="00F464D8">
        <w:rPr>
          <w:lang w:val="sv-SE"/>
        </w:rPr>
        <w:t>Sammanräknat</w:t>
      </w:r>
      <w:r w:rsidRPr="00971C13">
        <w:rPr>
          <w:lang w:val="sv-SE"/>
        </w:rPr>
        <w:t xml:space="preserve"> blev det </w:t>
      </w:r>
      <w:r w:rsidR="00D62E18" w:rsidRPr="00971C13">
        <w:rPr>
          <w:lang w:val="sv-SE"/>
        </w:rPr>
        <w:t>en termin</w:t>
      </w:r>
      <w:r w:rsidR="0029660D">
        <w:rPr>
          <w:lang w:val="sv-SE"/>
        </w:rPr>
        <w:t>s studier</w:t>
      </w:r>
      <w:r w:rsidR="009E3606">
        <w:rPr>
          <w:lang w:val="sv-SE"/>
        </w:rPr>
        <w:t>.</w:t>
      </w:r>
    </w:p>
    <w:p w:rsidR="00AF08DA" w:rsidRPr="00971C13" w:rsidRDefault="00AF08DA" w:rsidP="00C60B8E">
      <w:pPr>
        <w:rPr>
          <w:lang w:val="sv-SE"/>
        </w:rPr>
      </w:pPr>
    </w:p>
    <w:p w:rsidR="00AF08DA" w:rsidRPr="00971C13" w:rsidRDefault="00AF08DA" w:rsidP="00E3530F">
      <w:pPr>
        <w:pStyle w:val="Heading2"/>
        <w:rPr>
          <w:lang w:val="sv-SE"/>
        </w:rPr>
      </w:pPr>
      <w:r w:rsidRPr="00971C13">
        <w:rPr>
          <w:lang w:val="sv-SE"/>
        </w:rPr>
        <w:t>Tekniker</w:t>
      </w:r>
    </w:p>
    <w:p w:rsidR="00AF08DA" w:rsidRPr="00971C13" w:rsidRDefault="00AF08DA" w:rsidP="00C60B8E">
      <w:pPr>
        <w:rPr>
          <w:lang w:val="sv-SE"/>
        </w:rPr>
      </w:pPr>
    </w:p>
    <w:p w:rsidR="00AF08DA" w:rsidRPr="00971C13" w:rsidRDefault="00AF08DA" w:rsidP="00C60B8E">
      <w:pPr>
        <w:rPr>
          <w:lang w:val="sv-SE"/>
        </w:rPr>
      </w:pPr>
      <w:r w:rsidRPr="00971C13">
        <w:rPr>
          <w:lang w:val="sv-SE"/>
        </w:rPr>
        <w:t xml:space="preserve">Jag har nästan uteslutande hållit mig inom Microsoftsfären, och har varit med från första versionen av </w:t>
      </w:r>
      <w:r w:rsidR="00C544D3" w:rsidRPr="00971C13">
        <w:rPr>
          <w:lang w:val="sv-SE"/>
        </w:rPr>
        <w:t>MS-DOS</w:t>
      </w:r>
      <w:r w:rsidRPr="00971C13">
        <w:rPr>
          <w:lang w:val="sv-SE"/>
        </w:rPr>
        <w:t xml:space="preserve"> till senaste Windowsversionen. Nedan följer de vanligaste plattformarna och teknologierna jag har arbetat med. De är inte listade i någon speciell ordning.</w:t>
      </w:r>
    </w:p>
    <w:p w:rsidR="00AF08DA" w:rsidRPr="00971C13" w:rsidRDefault="00AF08DA" w:rsidP="00C60B8E">
      <w:pPr>
        <w:rPr>
          <w:lang w:val="sv-SE"/>
        </w:rPr>
      </w:pPr>
    </w:p>
    <w:p w:rsidR="00AF08DA" w:rsidRPr="00971C13" w:rsidRDefault="00E011A5" w:rsidP="00E3530F">
      <w:pPr>
        <w:pStyle w:val="Heading3"/>
      </w:pPr>
      <w:r w:rsidRPr="00971C13">
        <w:t>Tekniker/programspråk</w:t>
      </w:r>
    </w:p>
    <w:p w:rsidR="00AF08DA" w:rsidRPr="00971C13" w:rsidRDefault="00AF08DA" w:rsidP="00AF08DA">
      <w:pPr>
        <w:rPr>
          <w:lang w:val="sv-SE"/>
        </w:rPr>
      </w:pPr>
    </w:p>
    <w:p w:rsidR="00AF08DA" w:rsidRPr="00971C13" w:rsidRDefault="00AF08DA" w:rsidP="00AF08DA">
      <w:pPr>
        <w:pStyle w:val="ListParagraph"/>
        <w:numPr>
          <w:ilvl w:val="0"/>
          <w:numId w:val="2"/>
        </w:numPr>
        <w:rPr>
          <w:lang w:val="sv-SE"/>
        </w:rPr>
      </w:pPr>
      <w:r w:rsidRPr="00971C13">
        <w:rPr>
          <w:lang w:val="sv-SE"/>
        </w:rPr>
        <w:t>VB.NET</w:t>
      </w:r>
    </w:p>
    <w:p w:rsidR="00AF08DA" w:rsidRPr="00971C13" w:rsidRDefault="00AF08DA" w:rsidP="00AF08DA">
      <w:pPr>
        <w:pStyle w:val="ListParagraph"/>
        <w:numPr>
          <w:ilvl w:val="0"/>
          <w:numId w:val="2"/>
        </w:numPr>
        <w:rPr>
          <w:lang w:val="sv-SE"/>
        </w:rPr>
      </w:pPr>
      <w:r w:rsidRPr="00971C13">
        <w:rPr>
          <w:lang w:val="sv-SE"/>
        </w:rPr>
        <w:t>ASP.NET</w:t>
      </w:r>
    </w:p>
    <w:p w:rsidR="00AF08DA" w:rsidRPr="00971C13" w:rsidRDefault="00AF08DA" w:rsidP="00AF08DA">
      <w:pPr>
        <w:pStyle w:val="ListParagraph"/>
        <w:numPr>
          <w:ilvl w:val="0"/>
          <w:numId w:val="2"/>
        </w:numPr>
        <w:rPr>
          <w:lang w:val="sv-SE"/>
        </w:rPr>
      </w:pPr>
      <w:r w:rsidRPr="00971C13">
        <w:rPr>
          <w:lang w:val="sv-SE"/>
        </w:rPr>
        <w:t>C#.NET</w:t>
      </w:r>
    </w:p>
    <w:p w:rsidR="00AF08DA" w:rsidRDefault="00AF08DA" w:rsidP="00AF08DA">
      <w:pPr>
        <w:pStyle w:val="ListParagraph"/>
        <w:numPr>
          <w:ilvl w:val="0"/>
          <w:numId w:val="2"/>
        </w:numPr>
        <w:rPr>
          <w:lang w:val="sv-SE"/>
        </w:rPr>
      </w:pPr>
      <w:r w:rsidRPr="00971C13">
        <w:rPr>
          <w:lang w:val="sv-SE"/>
        </w:rPr>
        <w:t>T/SQL</w:t>
      </w:r>
      <w:r w:rsidR="00A52E70" w:rsidRPr="00971C13">
        <w:rPr>
          <w:lang w:val="sv-SE"/>
        </w:rPr>
        <w:t xml:space="preserve"> för Microsoft SQL Server</w:t>
      </w:r>
    </w:p>
    <w:p w:rsidR="00193BDD" w:rsidRPr="00971C13" w:rsidRDefault="00193BDD" w:rsidP="00AF08DA">
      <w:pPr>
        <w:pStyle w:val="ListParagraph"/>
        <w:numPr>
          <w:ilvl w:val="0"/>
          <w:numId w:val="2"/>
        </w:numPr>
        <w:rPr>
          <w:lang w:val="sv-SE"/>
        </w:rPr>
      </w:pPr>
      <w:r>
        <w:rPr>
          <w:lang w:val="sv-SE"/>
        </w:rPr>
        <w:t>Visual Studio</w:t>
      </w:r>
    </w:p>
    <w:p w:rsidR="00AF08DA" w:rsidRPr="00971C13" w:rsidRDefault="00AF08DA" w:rsidP="00AF08DA">
      <w:pPr>
        <w:pStyle w:val="ListParagraph"/>
        <w:numPr>
          <w:ilvl w:val="0"/>
          <w:numId w:val="2"/>
        </w:numPr>
        <w:rPr>
          <w:lang w:val="sv-SE"/>
        </w:rPr>
      </w:pPr>
      <w:r w:rsidRPr="00971C13">
        <w:rPr>
          <w:lang w:val="sv-SE"/>
        </w:rPr>
        <w:t>SQL</w:t>
      </w:r>
    </w:p>
    <w:p w:rsidR="00AF08DA" w:rsidRPr="00971C13" w:rsidRDefault="00AF08DA" w:rsidP="00AF08DA">
      <w:pPr>
        <w:pStyle w:val="ListParagraph"/>
        <w:numPr>
          <w:ilvl w:val="0"/>
          <w:numId w:val="2"/>
        </w:numPr>
        <w:rPr>
          <w:lang w:val="sv-SE"/>
        </w:rPr>
      </w:pPr>
      <w:r w:rsidRPr="00971C13">
        <w:rPr>
          <w:lang w:val="sv-SE"/>
        </w:rPr>
        <w:t>HTML</w:t>
      </w:r>
      <w:r w:rsidR="00701A26" w:rsidRPr="00971C13">
        <w:rPr>
          <w:lang w:val="sv-SE"/>
        </w:rPr>
        <w:t>5</w:t>
      </w:r>
    </w:p>
    <w:p w:rsidR="00AF08DA" w:rsidRPr="00971C13" w:rsidRDefault="00AF08DA" w:rsidP="00AF08DA">
      <w:pPr>
        <w:pStyle w:val="ListParagraph"/>
        <w:numPr>
          <w:ilvl w:val="0"/>
          <w:numId w:val="2"/>
        </w:numPr>
        <w:rPr>
          <w:lang w:val="sv-SE"/>
        </w:rPr>
      </w:pPr>
      <w:r w:rsidRPr="00971C13">
        <w:rPr>
          <w:lang w:val="sv-SE"/>
        </w:rPr>
        <w:t>CSS</w:t>
      </w:r>
      <w:r w:rsidR="00701A26" w:rsidRPr="00971C13">
        <w:rPr>
          <w:lang w:val="sv-SE"/>
        </w:rPr>
        <w:t>3</w:t>
      </w:r>
    </w:p>
    <w:p w:rsidR="00701A26" w:rsidRPr="00971C13" w:rsidRDefault="00701A26" w:rsidP="00AF08DA">
      <w:pPr>
        <w:pStyle w:val="ListParagraph"/>
        <w:numPr>
          <w:ilvl w:val="0"/>
          <w:numId w:val="2"/>
        </w:numPr>
        <w:rPr>
          <w:lang w:val="sv-SE"/>
        </w:rPr>
      </w:pPr>
      <w:r w:rsidRPr="00971C13">
        <w:rPr>
          <w:lang w:val="sv-SE"/>
        </w:rPr>
        <w:t>XML</w:t>
      </w:r>
    </w:p>
    <w:p w:rsidR="00AF08DA" w:rsidRPr="00971C13" w:rsidRDefault="00AF08DA" w:rsidP="00AF08DA">
      <w:pPr>
        <w:pStyle w:val="ListParagraph"/>
        <w:numPr>
          <w:ilvl w:val="0"/>
          <w:numId w:val="2"/>
        </w:numPr>
        <w:rPr>
          <w:lang w:val="sv-SE"/>
        </w:rPr>
      </w:pPr>
      <w:r w:rsidRPr="00971C13">
        <w:rPr>
          <w:lang w:val="sv-SE"/>
        </w:rPr>
        <w:t>JavaScript</w:t>
      </w:r>
    </w:p>
    <w:p w:rsidR="00111C0A" w:rsidRPr="00971C13" w:rsidRDefault="00111C0A" w:rsidP="00AF08DA">
      <w:pPr>
        <w:pStyle w:val="ListParagraph"/>
        <w:numPr>
          <w:ilvl w:val="0"/>
          <w:numId w:val="2"/>
        </w:numPr>
        <w:rPr>
          <w:lang w:val="sv-SE"/>
        </w:rPr>
      </w:pPr>
      <w:r w:rsidRPr="00971C13">
        <w:rPr>
          <w:lang w:val="sv-SE"/>
        </w:rPr>
        <w:t>jQuery</w:t>
      </w:r>
    </w:p>
    <w:p w:rsidR="00AF08DA" w:rsidRPr="00971C13" w:rsidRDefault="00AF08DA" w:rsidP="00AF08DA">
      <w:pPr>
        <w:pStyle w:val="ListParagraph"/>
        <w:numPr>
          <w:ilvl w:val="0"/>
          <w:numId w:val="2"/>
        </w:numPr>
        <w:rPr>
          <w:lang w:val="sv-SE"/>
        </w:rPr>
      </w:pPr>
      <w:r w:rsidRPr="00971C13">
        <w:rPr>
          <w:lang w:val="sv-SE"/>
        </w:rPr>
        <w:t>C/C++</w:t>
      </w:r>
    </w:p>
    <w:p w:rsidR="00AF08DA" w:rsidRPr="00971C13" w:rsidRDefault="00AF08DA" w:rsidP="00AF08DA">
      <w:pPr>
        <w:pStyle w:val="ListParagraph"/>
        <w:numPr>
          <w:ilvl w:val="0"/>
          <w:numId w:val="2"/>
        </w:numPr>
        <w:rPr>
          <w:lang w:val="sv-SE"/>
        </w:rPr>
      </w:pPr>
      <w:r w:rsidRPr="00971C13">
        <w:rPr>
          <w:lang w:val="sv-SE"/>
        </w:rPr>
        <w:t>PL/SQL</w:t>
      </w:r>
      <w:r w:rsidR="00770AE9" w:rsidRPr="00971C13">
        <w:rPr>
          <w:lang w:val="sv-SE"/>
        </w:rPr>
        <w:t xml:space="preserve"> för Oracle 9i</w:t>
      </w:r>
    </w:p>
    <w:p w:rsidR="002C220C" w:rsidRPr="00971C13" w:rsidRDefault="002C220C" w:rsidP="00AF08DA">
      <w:pPr>
        <w:pStyle w:val="ListParagraph"/>
        <w:numPr>
          <w:ilvl w:val="0"/>
          <w:numId w:val="2"/>
        </w:numPr>
        <w:rPr>
          <w:lang w:val="sv-SE"/>
        </w:rPr>
      </w:pPr>
      <w:r w:rsidRPr="00971C13">
        <w:rPr>
          <w:lang w:val="sv-SE"/>
        </w:rPr>
        <w:t>InstallShield</w:t>
      </w:r>
    </w:p>
    <w:p w:rsidR="002C220C" w:rsidRPr="00971C13" w:rsidRDefault="002C220C" w:rsidP="00AF08DA">
      <w:pPr>
        <w:pStyle w:val="ListParagraph"/>
        <w:numPr>
          <w:ilvl w:val="0"/>
          <w:numId w:val="2"/>
        </w:numPr>
        <w:rPr>
          <w:lang w:val="sv-SE"/>
        </w:rPr>
      </w:pPr>
      <w:r w:rsidRPr="00971C13">
        <w:rPr>
          <w:lang w:val="sv-SE"/>
        </w:rPr>
        <w:t>TeamViewer</w:t>
      </w:r>
    </w:p>
    <w:p w:rsidR="00AF08DA" w:rsidRPr="00971C13" w:rsidRDefault="00AF08DA" w:rsidP="00AF08DA">
      <w:pPr>
        <w:pStyle w:val="ListParagraph"/>
        <w:numPr>
          <w:ilvl w:val="0"/>
          <w:numId w:val="2"/>
        </w:numPr>
        <w:rPr>
          <w:lang w:val="sv-SE"/>
        </w:rPr>
      </w:pPr>
      <w:r w:rsidRPr="00971C13">
        <w:rPr>
          <w:lang w:val="sv-SE"/>
        </w:rPr>
        <w:t>VB</w:t>
      </w:r>
    </w:p>
    <w:p w:rsidR="00AF08DA" w:rsidRPr="00971C13" w:rsidRDefault="00AF08DA" w:rsidP="00AF08DA">
      <w:pPr>
        <w:pStyle w:val="ListParagraph"/>
        <w:numPr>
          <w:ilvl w:val="0"/>
          <w:numId w:val="2"/>
        </w:numPr>
        <w:rPr>
          <w:lang w:val="sv-SE"/>
        </w:rPr>
      </w:pPr>
      <w:r w:rsidRPr="00971C13">
        <w:rPr>
          <w:lang w:val="sv-SE"/>
        </w:rPr>
        <w:t>VBA</w:t>
      </w:r>
    </w:p>
    <w:p w:rsidR="00AF08DA" w:rsidRPr="00971C13" w:rsidRDefault="00AF08DA" w:rsidP="00AF08DA">
      <w:pPr>
        <w:pStyle w:val="ListParagraph"/>
        <w:numPr>
          <w:ilvl w:val="0"/>
          <w:numId w:val="2"/>
        </w:numPr>
        <w:rPr>
          <w:lang w:val="sv-SE"/>
        </w:rPr>
      </w:pPr>
      <w:r w:rsidRPr="00971C13">
        <w:rPr>
          <w:lang w:val="sv-SE"/>
        </w:rPr>
        <w:t>DB-Library</w:t>
      </w:r>
    </w:p>
    <w:p w:rsidR="00AF08DA" w:rsidRPr="00971C13" w:rsidRDefault="00AF08DA" w:rsidP="00AF08DA">
      <w:pPr>
        <w:pStyle w:val="ListParagraph"/>
        <w:numPr>
          <w:ilvl w:val="0"/>
          <w:numId w:val="2"/>
        </w:numPr>
        <w:rPr>
          <w:lang w:val="sv-SE"/>
        </w:rPr>
      </w:pPr>
      <w:r w:rsidRPr="00971C13">
        <w:rPr>
          <w:lang w:val="sv-SE"/>
        </w:rPr>
        <w:t>PostScript</w:t>
      </w:r>
    </w:p>
    <w:p w:rsidR="00AF08DA" w:rsidRPr="00971C13" w:rsidRDefault="00AF08DA" w:rsidP="00AF08DA">
      <w:pPr>
        <w:pStyle w:val="ListParagraph"/>
        <w:numPr>
          <w:ilvl w:val="0"/>
          <w:numId w:val="2"/>
        </w:numPr>
        <w:rPr>
          <w:lang w:val="sv-SE"/>
        </w:rPr>
      </w:pPr>
      <w:r w:rsidRPr="00971C13">
        <w:rPr>
          <w:lang w:val="sv-SE"/>
        </w:rPr>
        <w:t>Yacc/Lex</w:t>
      </w:r>
    </w:p>
    <w:p w:rsidR="00111C0A" w:rsidRPr="00971C13" w:rsidRDefault="00111C0A" w:rsidP="00AF08DA">
      <w:pPr>
        <w:pStyle w:val="ListParagraph"/>
        <w:numPr>
          <w:ilvl w:val="0"/>
          <w:numId w:val="2"/>
        </w:numPr>
        <w:rPr>
          <w:lang w:val="sv-SE"/>
        </w:rPr>
      </w:pPr>
      <w:r w:rsidRPr="00971C13">
        <w:rPr>
          <w:lang w:val="sv-SE"/>
        </w:rPr>
        <w:t>SAML för elektronisk inloggning via BankID</w:t>
      </w:r>
    </w:p>
    <w:p w:rsidR="009C4FD0" w:rsidRPr="00971C13" w:rsidRDefault="009C4FD0" w:rsidP="00AF08DA">
      <w:pPr>
        <w:pStyle w:val="ListParagraph"/>
        <w:numPr>
          <w:ilvl w:val="0"/>
          <w:numId w:val="2"/>
        </w:numPr>
        <w:rPr>
          <w:lang w:val="sv-SE"/>
        </w:rPr>
      </w:pPr>
      <w:r w:rsidRPr="00971C13">
        <w:rPr>
          <w:lang w:val="sv-SE"/>
        </w:rPr>
        <w:t>SCRUM</w:t>
      </w:r>
    </w:p>
    <w:p w:rsidR="00AF08DA" w:rsidRPr="00971C13" w:rsidRDefault="00AF08DA" w:rsidP="00AF08DA">
      <w:pPr>
        <w:rPr>
          <w:lang w:val="sv-SE"/>
        </w:rPr>
      </w:pPr>
    </w:p>
    <w:p w:rsidR="001307BA" w:rsidRPr="00971C13" w:rsidRDefault="001307BA" w:rsidP="00E3530F">
      <w:pPr>
        <w:pStyle w:val="Heading3"/>
      </w:pPr>
      <w:r w:rsidRPr="00971C13">
        <w:t>Databaser</w:t>
      </w:r>
    </w:p>
    <w:p w:rsidR="001307BA" w:rsidRPr="00971C13" w:rsidRDefault="001307BA" w:rsidP="00AF08DA">
      <w:pPr>
        <w:rPr>
          <w:lang w:val="sv-SE"/>
        </w:rPr>
      </w:pPr>
    </w:p>
    <w:p w:rsidR="001307BA" w:rsidRPr="00971C13" w:rsidRDefault="001307BA" w:rsidP="001307BA">
      <w:pPr>
        <w:pStyle w:val="ListParagraph"/>
        <w:numPr>
          <w:ilvl w:val="0"/>
          <w:numId w:val="3"/>
        </w:numPr>
        <w:rPr>
          <w:lang w:val="sv-SE"/>
        </w:rPr>
      </w:pPr>
      <w:r w:rsidRPr="00971C13">
        <w:rPr>
          <w:lang w:val="sv-SE"/>
        </w:rPr>
        <w:t xml:space="preserve">Microsoft SQL Server från version 4.21 till </w:t>
      </w:r>
      <w:r w:rsidR="000449C8" w:rsidRPr="00971C13">
        <w:rPr>
          <w:lang w:val="sv-SE"/>
        </w:rPr>
        <w:t>2010</w:t>
      </w:r>
    </w:p>
    <w:p w:rsidR="001307BA" w:rsidRPr="00971C13" w:rsidRDefault="001307BA" w:rsidP="001307BA">
      <w:pPr>
        <w:pStyle w:val="ListParagraph"/>
        <w:numPr>
          <w:ilvl w:val="0"/>
          <w:numId w:val="3"/>
        </w:numPr>
        <w:rPr>
          <w:lang w:val="sv-SE"/>
        </w:rPr>
      </w:pPr>
      <w:r w:rsidRPr="00971C13">
        <w:rPr>
          <w:lang w:val="sv-SE"/>
        </w:rPr>
        <w:t>Microsoft Access</w:t>
      </w:r>
      <w:r w:rsidR="00D6030F" w:rsidRPr="00971C13">
        <w:rPr>
          <w:lang w:val="sv-SE"/>
        </w:rPr>
        <w:t xml:space="preserve"> upp till version 2010</w:t>
      </w:r>
    </w:p>
    <w:p w:rsidR="001307BA" w:rsidRPr="00971C13" w:rsidRDefault="001307BA" w:rsidP="001307BA">
      <w:pPr>
        <w:pStyle w:val="ListParagraph"/>
        <w:numPr>
          <w:ilvl w:val="0"/>
          <w:numId w:val="3"/>
        </w:numPr>
        <w:rPr>
          <w:lang w:val="sv-SE"/>
        </w:rPr>
      </w:pPr>
      <w:r w:rsidRPr="00971C13">
        <w:rPr>
          <w:lang w:val="sv-SE"/>
        </w:rPr>
        <w:t>Oracle</w:t>
      </w:r>
      <w:r w:rsidR="00D6030F" w:rsidRPr="00971C13">
        <w:rPr>
          <w:lang w:val="sv-SE"/>
        </w:rPr>
        <w:t xml:space="preserve"> 9i</w:t>
      </w:r>
    </w:p>
    <w:p w:rsidR="001307BA" w:rsidRPr="00971C13" w:rsidRDefault="001307BA" w:rsidP="001307BA">
      <w:pPr>
        <w:pStyle w:val="ListParagraph"/>
        <w:numPr>
          <w:ilvl w:val="0"/>
          <w:numId w:val="3"/>
        </w:numPr>
        <w:rPr>
          <w:lang w:val="sv-SE"/>
        </w:rPr>
      </w:pPr>
      <w:r w:rsidRPr="00971C13">
        <w:rPr>
          <w:lang w:val="sv-SE"/>
        </w:rPr>
        <w:t>ODBC</w:t>
      </w:r>
      <w:r w:rsidR="00D6030F" w:rsidRPr="00971C13">
        <w:rPr>
          <w:lang w:val="sv-SE"/>
        </w:rPr>
        <w:t xml:space="preserve">. Jag har även byggt ett eget ramverk i C++ för </w:t>
      </w:r>
      <w:r w:rsidR="00272FD1" w:rsidRPr="00971C13">
        <w:rPr>
          <w:lang w:val="sv-SE"/>
        </w:rPr>
        <w:t>ODBC.</w:t>
      </w:r>
    </w:p>
    <w:p w:rsidR="00AF08DA" w:rsidRPr="00971C13" w:rsidRDefault="001307BA" w:rsidP="001307BA">
      <w:pPr>
        <w:pStyle w:val="ListParagraph"/>
        <w:numPr>
          <w:ilvl w:val="0"/>
          <w:numId w:val="3"/>
        </w:numPr>
        <w:rPr>
          <w:lang w:val="sv-SE"/>
        </w:rPr>
      </w:pPr>
      <w:r w:rsidRPr="00971C13">
        <w:rPr>
          <w:lang w:val="sv-SE"/>
        </w:rPr>
        <w:t>SQL*Base</w:t>
      </w:r>
    </w:p>
    <w:p w:rsidR="006C0DE2" w:rsidRPr="00971C13" w:rsidRDefault="006C0DE2" w:rsidP="001307BA">
      <w:pPr>
        <w:pStyle w:val="ListParagraph"/>
        <w:numPr>
          <w:ilvl w:val="0"/>
          <w:numId w:val="3"/>
        </w:numPr>
        <w:rPr>
          <w:lang w:val="sv-SE"/>
        </w:rPr>
      </w:pPr>
      <w:r w:rsidRPr="00971C13">
        <w:rPr>
          <w:lang w:val="sv-SE"/>
        </w:rPr>
        <w:t>mySQL</w:t>
      </w:r>
    </w:p>
    <w:p w:rsidR="006C0DE2" w:rsidRPr="00971C13" w:rsidRDefault="006C0DE2" w:rsidP="001307BA">
      <w:pPr>
        <w:pStyle w:val="ListParagraph"/>
        <w:numPr>
          <w:ilvl w:val="0"/>
          <w:numId w:val="3"/>
        </w:numPr>
        <w:rPr>
          <w:lang w:val="sv-SE"/>
        </w:rPr>
      </w:pPr>
      <w:r w:rsidRPr="00971C13">
        <w:rPr>
          <w:lang w:val="sv-SE"/>
        </w:rPr>
        <w:t>SQLite</w:t>
      </w:r>
    </w:p>
    <w:p w:rsidR="001307BA" w:rsidRPr="00971C13" w:rsidRDefault="001307BA" w:rsidP="00C60B8E">
      <w:pPr>
        <w:rPr>
          <w:lang w:val="sv-SE"/>
        </w:rPr>
      </w:pPr>
    </w:p>
    <w:p w:rsidR="009172F7" w:rsidRPr="00971C13" w:rsidRDefault="005B4C6E" w:rsidP="008624B7">
      <w:pPr>
        <w:pStyle w:val="Heading2"/>
        <w:rPr>
          <w:lang w:val="sv-SE"/>
        </w:rPr>
      </w:pPr>
      <w:r>
        <w:rPr>
          <w:lang w:val="sv-SE"/>
        </w:rPr>
        <w:t>Personligt</w:t>
      </w:r>
    </w:p>
    <w:p w:rsidR="008624B7" w:rsidRPr="00971C13" w:rsidRDefault="008624B7" w:rsidP="00A76F6E">
      <w:pPr>
        <w:rPr>
          <w:lang w:val="sv-SE"/>
        </w:rPr>
      </w:pPr>
      <w:bookmarkStart w:id="0" w:name="_GoBack"/>
      <w:bookmarkEnd w:id="0"/>
    </w:p>
    <w:p w:rsidR="00A76F6E" w:rsidRPr="00971C13" w:rsidRDefault="00A76F6E" w:rsidP="008624B7">
      <w:pPr>
        <w:pStyle w:val="Heading3"/>
      </w:pPr>
      <w:r w:rsidRPr="00971C13">
        <w:t>Den professionella sidan</w:t>
      </w:r>
    </w:p>
    <w:p w:rsidR="008624B7" w:rsidRPr="00971C13" w:rsidRDefault="008624B7" w:rsidP="00A76F6E">
      <w:pPr>
        <w:rPr>
          <w:lang w:val="sv-SE"/>
        </w:rPr>
      </w:pPr>
    </w:p>
    <w:p w:rsidR="00A76F6E" w:rsidRPr="00971C13" w:rsidRDefault="00A76F6E" w:rsidP="003166AC">
      <w:pPr>
        <w:pStyle w:val="Heading4"/>
      </w:pPr>
      <w:r w:rsidRPr="00971C13">
        <w:t>Tekniska kvalitéer</w:t>
      </w:r>
    </w:p>
    <w:p w:rsidR="008624B7" w:rsidRPr="00971C13" w:rsidRDefault="008624B7" w:rsidP="00A76F6E">
      <w:pPr>
        <w:rPr>
          <w:lang w:val="sv-SE"/>
        </w:rPr>
      </w:pPr>
    </w:p>
    <w:p w:rsidR="00A76F6E" w:rsidRPr="00971C13" w:rsidRDefault="00A76F6E" w:rsidP="00A76F6E">
      <w:pPr>
        <w:rPr>
          <w:lang w:val="sv-SE"/>
        </w:rPr>
      </w:pPr>
      <w:r w:rsidRPr="00971C13">
        <w:rPr>
          <w:lang w:val="sv-SE"/>
        </w:rPr>
        <w:t xml:space="preserve">Jag eftersträvar </w:t>
      </w:r>
      <w:r w:rsidRPr="00971C13">
        <w:rPr>
          <w:b/>
          <w:lang w:val="sv-SE"/>
        </w:rPr>
        <w:t>återanvändbarhet</w:t>
      </w:r>
      <w:r w:rsidRPr="00971C13">
        <w:rPr>
          <w:lang w:val="sv-SE"/>
        </w:rPr>
        <w:t xml:space="preserve"> av kod där så är möjligt, och ser till att min kod är väl dokumenterad och (förhoppningsvis) lätt att förstå för andra kollegor. Att dokumentera kod i efterhand är fel metodik, då det tar </w:t>
      </w:r>
      <w:r w:rsidR="00004621">
        <w:rPr>
          <w:lang w:val="sv-SE"/>
        </w:rPr>
        <w:t>så kort tid</w:t>
      </w:r>
      <w:r w:rsidRPr="00971C13">
        <w:rPr>
          <w:lang w:val="sv-SE"/>
        </w:rPr>
        <w:t xml:space="preserve"> att skriva några vägledande rader, samtidigt som det ger en själv en möjlighet att tänka till, så att kodsnurran utför en väldefinierad del av programlogiken.</w:t>
      </w:r>
    </w:p>
    <w:p w:rsidR="00A76F6E" w:rsidRPr="00971C13" w:rsidRDefault="00A76F6E" w:rsidP="00A76F6E">
      <w:pPr>
        <w:rPr>
          <w:lang w:val="sv-SE"/>
        </w:rPr>
      </w:pPr>
      <w:r w:rsidRPr="00971C13">
        <w:rPr>
          <w:lang w:val="sv-SE"/>
        </w:rPr>
        <w:t>Min värsta mardröm är att återvända till kod som jag själv har skrivit, och inte veta hur jag</w:t>
      </w:r>
      <w:r w:rsidR="00DF4961" w:rsidRPr="00971C13">
        <w:rPr>
          <w:lang w:val="sv-SE"/>
        </w:rPr>
        <w:t xml:space="preserve"> själv tänkte när jag skrev den.</w:t>
      </w:r>
    </w:p>
    <w:p w:rsidR="00A76F6E" w:rsidRPr="00971C13" w:rsidRDefault="00A76F6E" w:rsidP="00A76F6E">
      <w:pPr>
        <w:rPr>
          <w:lang w:val="sv-SE"/>
        </w:rPr>
      </w:pPr>
    </w:p>
    <w:p w:rsidR="00A76F6E" w:rsidRPr="00971C13" w:rsidRDefault="00A76F6E" w:rsidP="00A76F6E">
      <w:pPr>
        <w:rPr>
          <w:lang w:val="sv-SE"/>
        </w:rPr>
      </w:pPr>
      <w:r w:rsidRPr="00971C13">
        <w:rPr>
          <w:lang w:val="sv-SE"/>
        </w:rPr>
        <w:t xml:space="preserve">Jag försöker arbeta enligt </w:t>
      </w:r>
      <w:r w:rsidRPr="00971C13">
        <w:rPr>
          <w:i/>
          <w:lang w:val="sv-SE"/>
        </w:rPr>
        <w:t>top-down</w:t>
      </w:r>
      <w:r w:rsidRPr="00971C13">
        <w:rPr>
          <w:lang w:val="sv-SE"/>
        </w:rPr>
        <w:t xml:space="preserve">-metodiken där det låter sig göras, och jag tänker nästan alltid objektorienterat, även om det språk som jag kodar i inte stödjer objektorientering </w:t>
      </w:r>
      <w:r w:rsidR="00BE2A8D" w:rsidRPr="00971C13">
        <w:rPr>
          <w:lang w:val="sv-SE"/>
        </w:rPr>
        <w:t>-</w:t>
      </w:r>
      <w:r w:rsidRPr="00971C13">
        <w:rPr>
          <w:lang w:val="sv-SE"/>
        </w:rPr>
        <w:t xml:space="preserve"> det brukar ofta finnas alternativa sätt att åstadkomma liknande funktionalitet.</w:t>
      </w:r>
    </w:p>
    <w:p w:rsidR="00A76F6E" w:rsidRPr="00971C13" w:rsidRDefault="00A76F6E" w:rsidP="00A76F6E">
      <w:pPr>
        <w:rPr>
          <w:lang w:val="sv-SE"/>
        </w:rPr>
      </w:pPr>
      <w:r w:rsidRPr="00971C13">
        <w:rPr>
          <w:lang w:val="sv-SE"/>
        </w:rPr>
        <w:t>Dessutom försöker jag arbeta enligt principen att en delfunktion inte skall ha några sidoeffekter. Därmed kan delfunktionen förhoppningsvis återanvändas i andra sammanhang än det ursprungligen avsedda.</w:t>
      </w:r>
    </w:p>
    <w:p w:rsidR="00A76F6E" w:rsidRPr="00971C13" w:rsidRDefault="00A76F6E" w:rsidP="00A76F6E">
      <w:pPr>
        <w:rPr>
          <w:lang w:val="sv-SE"/>
        </w:rPr>
      </w:pPr>
    </w:p>
    <w:p w:rsidR="00A76F6E" w:rsidRPr="00971C13" w:rsidRDefault="00A76F6E" w:rsidP="00A76F6E">
      <w:pPr>
        <w:rPr>
          <w:lang w:val="sv-SE"/>
        </w:rPr>
      </w:pPr>
      <w:r w:rsidRPr="00971C13">
        <w:rPr>
          <w:lang w:val="sv-SE"/>
        </w:rPr>
        <w:t>Jag har ett sinne för detaljer och är uthållig när jag försöker lösa ett problem. Enligt en av mina referenser är jag dessutom pedagogisk, och har inga problem att hantera kundrelationer.</w:t>
      </w:r>
    </w:p>
    <w:p w:rsidR="00A76F6E" w:rsidRPr="00971C13" w:rsidRDefault="00A76F6E" w:rsidP="00A76F6E">
      <w:pPr>
        <w:rPr>
          <w:lang w:val="sv-SE"/>
        </w:rPr>
      </w:pPr>
    </w:p>
    <w:p w:rsidR="00A76F6E" w:rsidRPr="00971C13" w:rsidRDefault="00A76F6E" w:rsidP="003166AC">
      <w:pPr>
        <w:pStyle w:val="Heading4"/>
      </w:pPr>
      <w:r w:rsidRPr="00971C13">
        <w:t>Sociala kvalitéer</w:t>
      </w:r>
    </w:p>
    <w:p w:rsidR="003166AC" w:rsidRPr="00971C13" w:rsidRDefault="003166AC" w:rsidP="00A76F6E">
      <w:pPr>
        <w:rPr>
          <w:lang w:val="sv-SE"/>
        </w:rPr>
      </w:pPr>
    </w:p>
    <w:p w:rsidR="00A76F6E" w:rsidRPr="00971C13" w:rsidRDefault="00A76F6E" w:rsidP="00A76F6E">
      <w:pPr>
        <w:rPr>
          <w:lang w:val="sv-SE"/>
        </w:rPr>
      </w:pPr>
      <w:r w:rsidRPr="00971C13">
        <w:rPr>
          <w:lang w:val="sv-SE"/>
        </w:rPr>
        <w:t>Jag är en person som trivs bäst i små grupper, där jag kan ta en expertroll</w:t>
      </w:r>
      <w:r w:rsidR="003A1CFB">
        <w:rPr>
          <w:lang w:val="sv-SE"/>
        </w:rPr>
        <w:t xml:space="preserve"> inom mitt område</w:t>
      </w:r>
      <w:r w:rsidRPr="00971C13">
        <w:rPr>
          <w:lang w:val="sv-SE"/>
        </w:rPr>
        <w:t>. Jag kan arbeta både självständigt och i grupp, beroende på hur pass avgränsad uppgiften är, och om den bäst löses ensam eller inte. Här avgör situationen och uppgiften vilken arbetsform som är lämpligast.</w:t>
      </w:r>
    </w:p>
    <w:p w:rsidR="00A76F6E" w:rsidRPr="00971C13" w:rsidRDefault="00A76F6E" w:rsidP="00A76F6E">
      <w:pPr>
        <w:rPr>
          <w:lang w:val="sv-SE"/>
        </w:rPr>
      </w:pPr>
      <w:r w:rsidRPr="00971C13">
        <w:rPr>
          <w:lang w:val="sv-SE"/>
        </w:rPr>
        <w:t xml:space="preserve">Genom att andra rådfrågar mig utökar jag min egen kunskap, och det är mycket roligt att kunna delge andra kollegor ens kunskaper. </w:t>
      </w:r>
      <w:r w:rsidR="00A61FED" w:rsidRPr="00971C13">
        <w:rPr>
          <w:lang w:val="sv-SE"/>
        </w:rPr>
        <w:t xml:space="preserve">Det är </w:t>
      </w:r>
      <w:r w:rsidRPr="00971C13">
        <w:rPr>
          <w:lang w:val="sv-SE"/>
        </w:rPr>
        <w:t xml:space="preserve">dessutom precis lika roligt att rådfråga kollegor om jag har </w:t>
      </w:r>
      <w:r w:rsidR="00B97014">
        <w:rPr>
          <w:lang w:val="sv-SE"/>
        </w:rPr>
        <w:t>ett problem som jag kör fast i.</w:t>
      </w:r>
    </w:p>
    <w:p w:rsidR="00A76F6E" w:rsidRPr="00971C13" w:rsidRDefault="00A76F6E" w:rsidP="00A76F6E">
      <w:pPr>
        <w:rPr>
          <w:lang w:val="sv-SE"/>
        </w:rPr>
      </w:pPr>
      <w:r w:rsidRPr="00971C13">
        <w:rPr>
          <w:lang w:val="sv-SE"/>
        </w:rPr>
        <w:t xml:space="preserve">Jag är en prestigelös och genuint snäll människa, som är beredd att erkänna om jag har fel, men jag är även beredd att ta en diskussion om jag har en avvikande åsikt. Jag skulle nog själv bäst beskriva mig som en </w:t>
      </w:r>
      <w:r w:rsidR="001B5051">
        <w:rPr>
          <w:lang w:val="sv-SE"/>
        </w:rPr>
        <w:t>tänkare</w:t>
      </w:r>
      <w:r w:rsidRPr="00971C13">
        <w:rPr>
          <w:lang w:val="sv-SE"/>
        </w:rPr>
        <w:t xml:space="preserve"> och problemlösare snarare än en föredragshållare och säljare.</w:t>
      </w:r>
    </w:p>
    <w:p w:rsidR="00A76F6E" w:rsidRPr="00971C13" w:rsidRDefault="00A76F6E" w:rsidP="00A76F6E">
      <w:pPr>
        <w:rPr>
          <w:lang w:val="sv-SE"/>
        </w:rPr>
      </w:pPr>
    </w:p>
    <w:p w:rsidR="00A76F6E" w:rsidRPr="00971C13" w:rsidRDefault="00A76F6E" w:rsidP="00DE6EAC">
      <w:pPr>
        <w:pStyle w:val="Heading3"/>
      </w:pPr>
      <w:r w:rsidRPr="00971C13">
        <w:t>Den privata sidan</w:t>
      </w:r>
    </w:p>
    <w:p w:rsidR="00DE6EAC" w:rsidRPr="00971C13" w:rsidRDefault="00DE6EAC" w:rsidP="00DE6EAC">
      <w:pPr>
        <w:rPr>
          <w:lang w:val="sv-SE"/>
        </w:rPr>
      </w:pPr>
    </w:p>
    <w:p w:rsidR="00A76F6E" w:rsidRPr="00971C13" w:rsidRDefault="00A76F6E" w:rsidP="00DE6EAC">
      <w:pPr>
        <w:pStyle w:val="Heading4"/>
      </w:pPr>
      <w:r w:rsidRPr="00971C13">
        <w:t xml:space="preserve">Intressen och </w:t>
      </w:r>
      <w:r w:rsidR="00DE6EAC" w:rsidRPr="00971C13">
        <w:t>hobbys</w:t>
      </w:r>
    </w:p>
    <w:p w:rsidR="00A76F6E" w:rsidRPr="00971C13" w:rsidRDefault="00A76F6E" w:rsidP="00A76F6E">
      <w:pPr>
        <w:rPr>
          <w:lang w:val="sv-SE"/>
        </w:rPr>
      </w:pPr>
    </w:p>
    <w:p w:rsidR="00A76F6E" w:rsidRPr="00971C13" w:rsidRDefault="00EE194D" w:rsidP="00A76F6E">
      <w:pPr>
        <w:rPr>
          <w:lang w:val="sv-SE"/>
        </w:rPr>
      </w:pPr>
      <w:r>
        <w:rPr>
          <w:lang w:val="sv-SE"/>
        </w:rPr>
        <w:t xml:space="preserve">Jag brinner för programmering. </w:t>
      </w:r>
      <w:r w:rsidR="00A76F6E" w:rsidRPr="00971C13">
        <w:rPr>
          <w:lang w:val="sv-SE"/>
        </w:rPr>
        <w:t xml:space="preserve">Ett annat av mina privata intressen är kryptering, med fokus på krypteringsalgoritmer. Generellt sett så uppskattar jag </w:t>
      </w:r>
      <w:r w:rsidR="00A76F6E" w:rsidRPr="00327BAA">
        <w:rPr>
          <w:b/>
          <w:lang w:val="sv-SE"/>
        </w:rPr>
        <w:t>algoritmer</w:t>
      </w:r>
      <w:r w:rsidR="00A76F6E" w:rsidRPr="00971C13">
        <w:rPr>
          <w:lang w:val="sv-SE"/>
        </w:rPr>
        <w:t xml:space="preserve"> av olika slag. Jag har privat suttit och implementerat diverse krypteringsalgoritmer, och försökt optimera dessa. Jag har även tagit fram ett programpaket </w:t>
      </w:r>
      <w:r w:rsidR="00CE60B5" w:rsidRPr="00971C13">
        <w:rPr>
          <w:lang w:val="sv-SE"/>
        </w:rPr>
        <w:t xml:space="preserve">i C++ </w:t>
      </w:r>
      <w:r w:rsidR="00A76F6E" w:rsidRPr="00971C13">
        <w:rPr>
          <w:lang w:val="sv-SE"/>
        </w:rPr>
        <w:t xml:space="preserve">för aritmetik på godtyckligt långa positiva heltal, något som ofta kommer till användning i samband med </w:t>
      </w:r>
      <w:hyperlink r:id="rId13" w:tgtFrame="_blank" w:history="1">
        <w:r w:rsidR="00A76F6E" w:rsidRPr="00971C13">
          <w:rPr>
            <w:rStyle w:val="Hyperlink"/>
            <w:lang w:val="sv-SE"/>
          </w:rPr>
          <w:t>asymmetrisk kryptering</w:t>
        </w:r>
      </w:hyperlink>
      <w:r w:rsidR="00A76F6E" w:rsidRPr="00971C13">
        <w:rPr>
          <w:lang w:val="sv-SE"/>
        </w:rPr>
        <w:t>.</w:t>
      </w:r>
    </w:p>
    <w:p w:rsidR="00EC7C24" w:rsidRPr="00971C13" w:rsidRDefault="00EC7C24" w:rsidP="00A76F6E">
      <w:pPr>
        <w:rPr>
          <w:lang w:val="sv-SE"/>
        </w:rPr>
      </w:pPr>
      <w:r w:rsidRPr="00971C13">
        <w:rPr>
          <w:lang w:val="sv-SE"/>
        </w:rPr>
        <w:t>Nu sitter jag och gör om detta programpaket i C#</w:t>
      </w:r>
      <w:r w:rsidR="00FB67D6">
        <w:rPr>
          <w:lang w:val="sv-SE"/>
        </w:rPr>
        <w:t>.</w:t>
      </w:r>
    </w:p>
    <w:p w:rsidR="00A76F6E" w:rsidRPr="00971C13" w:rsidRDefault="00A76F6E" w:rsidP="00A76F6E">
      <w:pPr>
        <w:rPr>
          <w:lang w:val="sv-SE"/>
        </w:rPr>
      </w:pPr>
    </w:p>
    <w:p w:rsidR="002253FE" w:rsidRPr="00971C13" w:rsidRDefault="007B35A0" w:rsidP="00A76F6E">
      <w:pPr>
        <w:rPr>
          <w:lang w:val="sv-SE"/>
        </w:rPr>
      </w:pPr>
      <w:r w:rsidRPr="00971C13">
        <w:rPr>
          <w:noProof/>
          <w:lang w:val="sv-SE" w:eastAsia="sv-SE"/>
        </w:rPr>
        <w:drawing>
          <wp:inline distT="0" distB="0" distL="0" distR="0" wp14:anchorId="0C9E2D7D" wp14:editId="2B43C5F0">
            <wp:extent cx="777600" cy="712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77600" cy="712800"/>
                    </a:xfrm>
                    <a:prstGeom prst="rect">
                      <a:avLst/>
                    </a:prstGeom>
                  </pic:spPr>
                </pic:pic>
              </a:graphicData>
            </a:graphic>
          </wp:inline>
        </w:drawing>
      </w:r>
    </w:p>
    <w:p w:rsidR="002253FE" w:rsidRPr="00971C13" w:rsidRDefault="002253FE" w:rsidP="00A76F6E">
      <w:pPr>
        <w:rPr>
          <w:lang w:val="sv-SE"/>
        </w:rPr>
      </w:pPr>
    </w:p>
    <w:p w:rsidR="00A76F6E" w:rsidRPr="00971C13" w:rsidRDefault="00A76F6E" w:rsidP="00A76F6E">
      <w:pPr>
        <w:rPr>
          <w:lang w:val="sv-SE"/>
        </w:rPr>
      </w:pPr>
      <w:r w:rsidRPr="00971C13">
        <w:rPr>
          <w:lang w:val="sv-SE"/>
        </w:rPr>
        <w:t xml:space="preserve">Jag tränar en japansk kampsport som heter </w:t>
      </w:r>
      <w:r w:rsidRPr="00971C13">
        <w:rPr>
          <w:i/>
          <w:lang w:val="sv-SE"/>
        </w:rPr>
        <w:t>Jodo</w:t>
      </w:r>
      <w:r w:rsidRPr="00971C13">
        <w:rPr>
          <w:lang w:val="sv-SE"/>
        </w:rPr>
        <w:t xml:space="preserve">, som går ut på att </w:t>
      </w:r>
      <w:r w:rsidR="009760CB">
        <w:rPr>
          <w:lang w:val="sv-SE"/>
        </w:rPr>
        <w:t>med hjälp av</w:t>
      </w:r>
      <w:r w:rsidRPr="00971C13">
        <w:rPr>
          <w:lang w:val="sv-SE"/>
        </w:rPr>
        <w:t xml:space="preserve"> en 127 cm lång trästav kunna försvara sig mot en svärdsman. Träningen bedrivs i kataform, och är mer mental än fysisk i sin karaktär.</w:t>
      </w:r>
    </w:p>
    <w:p w:rsidR="00A76F6E" w:rsidRPr="00971C13" w:rsidRDefault="00A76F6E" w:rsidP="00A76F6E">
      <w:pPr>
        <w:rPr>
          <w:lang w:val="sv-SE"/>
        </w:rPr>
      </w:pPr>
    </w:p>
    <w:p w:rsidR="00A76F6E" w:rsidRPr="00971C13" w:rsidRDefault="00A76F6E" w:rsidP="00A76F6E">
      <w:pPr>
        <w:rPr>
          <w:lang w:val="sv-SE"/>
        </w:rPr>
      </w:pPr>
      <w:r w:rsidRPr="00971C13">
        <w:rPr>
          <w:lang w:val="sv-SE"/>
        </w:rPr>
        <w:t xml:space="preserve">Mer information om denna sport återfinns på </w:t>
      </w:r>
      <w:hyperlink r:id="rId15" w:tgtFrame="_blank" w:history="1">
        <w:r w:rsidRPr="00971C13">
          <w:rPr>
            <w:rStyle w:val="Hyperlink"/>
            <w:lang w:val="sv-SE"/>
          </w:rPr>
          <w:t>Svenska Budoförbundets Jodosida</w:t>
        </w:r>
      </w:hyperlink>
      <w:r w:rsidRPr="00971C13">
        <w:rPr>
          <w:lang w:val="sv-SE"/>
        </w:rPr>
        <w:t xml:space="preserve"> och på </w:t>
      </w:r>
      <w:hyperlink r:id="rId16" w:tgtFrame="_blank" w:history="1">
        <w:r w:rsidRPr="00971C13">
          <w:rPr>
            <w:rStyle w:val="Hyperlink"/>
            <w:lang w:val="sv-SE"/>
          </w:rPr>
          <w:t>Wik</w:t>
        </w:r>
        <w:r w:rsidR="00937584">
          <w:rPr>
            <w:rStyle w:val="Hyperlink"/>
            <w:lang w:val="sv-SE"/>
          </w:rPr>
          <w:t>ipedia</w:t>
        </w:r>
      </w:hyperlink>
      <w:r w:rsidRPr="00971C13">
        <w:rPr>
          <w:lang w:val="sv-SE"/>
        </w:rPr>
        <w:t>. Sporten är rätt smal i Sverige, med ett hundratal utövare, och vi är ett fåtal i min klubb, varav de flesta är höggraderade. Den klubb som jag är med i heter Zen Kobudo Centrum, och ligger i Sickla, ca 5 minuters bussfärd från Slussen, Stockholm.</w:t>
      </w:r>
    </w:p>
    <w:p w:rsidR="002253FE" w:rsidRPr="00971C13" w:rsidRDefault="002253FE" w:rsidP="00A76F6E">
      <w:pPr>
        <w:rPr>
          <w:lang w:val="sv-SE"/>
        </w:rPr>
      </w:pPr>
    </w:p>
    <w:p w:rsidR="00A76F6E" w:rsidRPr="00971C13" w:rsidRDefault="00871279" w:rsidP="00A76F6E">
      <w:pPr>
        <w:rPr>
          <w:lang w:val="sv-SE"/>
        </w:rPr>
      </w:pPr>
      <w:r w:rsidRPr="00971C13">
        <w:rPr>
          <w:noProof/>
          <w:lang w:val="sv-SE" w:eastAsia="sv-SE"/>
        </w:rPr>
        <w:drawing>
          <wp:inline distT="0" distB="0" distL="0" distR="0" wp14:anchorId="620D647F" wp14:editId="36D553F3">
            <wp:extent cx="493200" cy="633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200" cy="633600"/>
                    </a:xfrm>
                    <a:prstGeom prst="rect">
                      <a:avLst/>
                    </a:prstGeom>
                  </pic:spPr>
                </pic:pic>
              </a:graphicData>
            </a:graphic>
          </wp:inline>
        </w:drawing>
      </w:r>
    </w:p>
    <w:p w:rsidR="002253FE" w:rsidRPr="00971C13" w:rsidRDefault="002253FE" w:rsidP="00A76F6E">
      <w:pPr>
        <w:rPr>
          <w:lang w:val="sv-SE"/>
        </w:rPr>
      </w:pPr>
    </w:p>
    <w:p w:rsidR="00A76F6E" w:rsidRPr="00971C13" w:rsidRDefault="00A76F6E" w:rsidP="00A76F6E">
      <w:pPr>
        <w:rPr>
          <w:lang w:val="sv-SE"/>
        </w:rPr>
      </w:pPr>
      <w:r w:rsidRPr="00971C13">
        <w:rPr>
          <w:lang w:val="sv-SE"/>
        </w:rPr>
        <w:t>Jag tränar även Zen-meditation i ett mycket</w:t>
      </w:r>
      <w:r w:rsidR="00473539">
        <w:rPr>
          <w:lang w:val="sv-SE"/>
        </w:rPr>
        <w:t xml:space="preserve"> trevligt samfund som heter </w:t>
      </w:r>
      <w:hyperlink r:id="rId18" w:history="1">
        <w:r w:rsidR="00473539" w:rsidRPr="001406A9">
          <w:rPr>
            <w:rStyle w:val="Hyperlink"/>
            <w:lang w:val="sv-SE"/>
          </w:rPr>
          <w:t>Zen</w:t>
        </w:r>
        <w:r w:rsidRPr="001406A9">
          <w:rPr>
            <w:rStyle w:val="Hyperlink"/>
            <w:lang w:val="sv-SE"/>
          </w:rPr>
          <w:t>buddhistiska Samfundet</w:t>
        </w:r>
      </w:hyperlink>
      <w:r w:rsidRPr="00971C13">
        <w:rPr>
          <w:lang w:val="sv-SE"/>
        </w:rPr>
        <w:t xml:space="preserve">. Jag tränar på </w:t>
      </w:r>
      <w:hyperlink r:id="rId19" w:history="1">
        <w:r w:rsidRPr="001406A9">
          <w:rPr>
            <w:rStyle w:val="Hyperlink"/>
            <w:lang w:val="sv-SE"/>
          </w:rPr>
          <w:t>Stockholm Zen Center</w:t>
        </w:r>
      </w:hyperlink>
      <w:r w:rsidRPr="00971C13">
        <w:rPr>
          <w:lang w:val="sv-SE"/>
        </w:rPr>
        <w:t>, som tillhör samfundet</w:t>
      </w:r>
      <w:r w:rsidR="00937584">
        <w:rPr>
          <w:lang w:val="sv-SE"/>
        </w:rPr>
        <w:t>,</w:t>
      </w:r>
      <w:r w:rsidRPr="00971C13">
        <w:rPr>
          <w:lang w:val="sv-SE"/>
        </w:rPr>
        <w:t xml:space="preserve"> och mediterar innan läggdags.</w:t>
      </w:r>
    </w:p>
    <w:p w:rsidR="00A76F6E" w:rsidRPr="00971C13" w:rsidRDefault="00A76F6E" w:rsidP="00A76F6E">
      <w:pPr>
        <w:rPr>
          <w:lang w:val="sv-SE"/>
        </w:rPr>
      </w:pPr>
      <w:r w:rsidRPr="00971C13">
        <w:rPr>
          <w:lang w:val="sv-SE"/>
        </w:rPr>
        <w:t>Detta är något som varmt kan rekommenderas, då man blir mer fokuserad av detta och rensar sinnet från dagens intryck.</w:t>
      </w:r>
    </w:p>
    <w:p w:rsidR="00A76F6E" w:rsidRPr="00971C13" w:rsidRDefault="00A76F6E" w:rsidP="00A76F6E">
      <w:pPr>
        <w:rPr>
          <w:lang w:val="sv-SE"/>
        </w:rPr>
      </w:pPr>
      <w:r w:rsidRPr="00971C13">
        <w:rPr>
          <w:lang w:val="sv-SE"/>
        </w:rPr>
        <w:t>Dessutom lugnas sinnet, vilket är en fördel om man skall lägga sig och sova efteråt.</w:t>
      </w:r>
    </w:p>
    <w:p w:rsidR="009172F7" w:rsidRPr="00971C13" w:rsidRDefault="009172F7" w:rsidP="009172F7">
      <w:pPr>
        <w:rPr>
          <w:lang w:val="sv-SE"/>
        </w:rPr>
      </w:pPr>
    </w:p>
    <w:p w:rsidR="009172F7" w:rsidRPr="00971C13" w:rsidRDefault="009172F7" w:rsidP="00C60B8E">
      <w:pPr>
        <w:rPr>
          <w:lang w:val="sv-SE"/>
        </w:rPr>
      </w:pPr>
    </w:p>
    <w:p w:rsidR="00D622D0" w:rsidRPr="00971C13" w:rsidRDefault="00D622D0" w:rsidP="00D622D0">
      <w:pPr>
        <w:pStyle w:val="Heading2"/>
        <w:rPr>
          <w:lang w:val="sv-SE"/>
        </w:rPr>
      </w:pPr>
      <w:r w:rsidRPr="00971C13">
        <w:rPr>
          <w:lang w:val="sv-SE"/>
        </w:rPr>
        <w:t>Arbetsprover</w:t>
      </w:r>
    </w:p>
    <w:p w:rsidR="00D622D0" w:rsidRPr="00971C13" w:rsidRDefault="00D622D0" w:rsidP="00D622D0">
      <w:pPr>
        <w:rPr>
          <w:lang w:val="sv-SE"/>
        </w:rPr>
      </w:pPr>
    </w:p>
    <w:p w:rsidR="00D622D0" w:rsidRPr="00971C13" w:rsidRDefault="00D622D0" w:rsidP="00D622D0">
      <w:pPr>
        <w:rPr>
          <w:lang w:val="sv-SE"/>
        </w:rPr>
      </w:pPr>
      <w:r w:rsidRPr="00971C13">
        <w:rPr>
          <w:lang w:val="sv-SE"/>
        </w:rPr>
        <w:t>Denna del av sajten skall skrivas i ASP.NET MVC med något/några Javascriptramverk, t.ex. jQuery och Angular.</w:t>
      </w:r>
    </w:p>
    <w:p w:rsidR="00D622D0" w:rsidRPr="00971C13" w:rsidRDefault="00D622D0" w:rsidP="00D622D0">
      <w:pPr>
        <w:rPr>
          <w:lang w:val="sv-SE"/>
        </w:rPr>
      </w:pPr>
      <w:r w:rsidRPr="00971C13">
        <w:rPr>
          <w:lang w:val="sv-SE"/>
        </w:rPr>
        <w:t>Två arbetsprov skall ingå. ”Påskberäknaren” och ”Faktoriseraren”.</w:t>
      </w:r>
    </w:p>
    <w:p w:rsidR="00D622D0" w:rsidRPr="00971C13" w:rsidRDefault="005123E0" w:rsidP="00D622D0">
      <w:pPr>
        <w:rPr>
          <w:lang w:val="sv-SE"/>
        </w:rPr>
      </w:pPr>
      <w:r w:rsidRPr="00971C13">
        <w:rPr>
          <w:lang w:val="sv-SE"/>
        </w:rPr>
        <w:t>Dessa arbetsprover skall existera i två upplagor, dels en webbaserad version, dels en nedladdningsbar version i WPF.</w:t>
      </w:r>
      <w:r w:rsidR="00E3530F" w:rsidRPr="00971C13">
        <w:rPr>
          <w:lang w:val="sv-SE"/>
        </w:rPr>
        <w:t xml:space="preserve"> WPF-varianterna skall finnas på GITHUB.</w:t>
      </w:r>
    </w:p>
    <w:p w:rsidR="005123E0" w:rsidRPr="00971C13" w:rsidRDefault="005123E0" w:rsidP="005123E0">
      <w:pPr>
        <w:pStyle w:val="Heading3"/>
      </w:pPr>
      <w:r w:rsidRPr="00971C13">
        <w:t>Påskberäknaren</w:t>
      </w:r>
    </w:p>
    <w:p w:rsidR="005123E0" w:rsidRPr="00971C13" w:rsidRDefault="005123E0" w:rsidP="005123E0">
      <w:pPr>
        <w:rPr>
          <w:lang w:val="sv-SE"/>
        </w:rPr>
      </w:pPr>
    </w:p>
    <w:p w:rsidR="007B2FDE" w:rsidRPr="00971C13" w:rsidRDefault="007B2FDE" w:rsidP="005123E0">
      <w:pPr>
        <w:rPr>
          <w:lang w:val="sv-SE"/>
        </w:rPr>
      </w:pPr>
    </w:p>
    <w:p w:rsidR="005123E0" w:rsidRPr="00971C13" w:rsidRDefault="005123E0" w:rsidP="005123E0">
      <w:pPr>
        <w:pStyle w:val="Heading3"/>
      </w:pPr>
      <w:r w:rsidRPr="00971C13">
        <w:t>Faktoriseraren</w:t>
      </w:r>
    </w:p>
    <w:p w:rsidR="005123E0" w:rsidRPr="00971C13" w:rsidRDefault="005123E0" w:rsidP="005123E0">
      <w:pPr>
        <w:rPr>
          <w:lang w:val="sv-SE"/>
        </w:rPr>
      </w:pPr>
    </w:p>
    <w:p w:rsidR="005123E0" w:rsidRPr="00971C13" w:rsidRDefault="007B2FDE" w:rsidP="005123E0">
      <w:pPr>
        <w:rPr>
          <w:lang w:val="sv-SE"/>
        </w:rPr>
      </w:pPr>
      <w:r w:rsidRPr="00971C13">
        <w:rPr>
          <w:lang w:val="sv-SE"/>
        </w:rPr>
        <w:t>Användaren matar in ett max 40-50 siffror långt tal, varvid programmet listar dess faktorer.</w:t>
      </w:r>
    </w:p>
    <w:p w:rsidR="00C60E76" w:rsidRPr="00971C13" w:rsidRDefault="00C60E76" w:rsidP="00C60E76">
      <w:pPr>
        <w:pStyle w:val="Heading2"/>
        <w:rPr>
          <w:lang w:val="sv-SE"/>
        </w:rPr>
      </w:pPr>
      <w:r w:rsidRPr="00971C13">
        <w:rPr>
          <w:lang w:val="sv-SE"/>
        </w:rPr>
        <w:t>Annat</w:t>
      </w:r>
    </w:p>
    <w:p w:rsidR="00C92582" w:rsidRPr="00971C13" w:rsidRDefault="00C92582" w:rsidP="00C92582">
      <w:pPr>
        <w:rPr>
          <w:lang w:val="sv-SE"/>
        </w:rPr>
      </w:pPr>
    </w:p>
    <w:p w:rsidR="00C60E76" w:rsidRPr="00971C13" w:rsidRDefault="00C60E76" w:rsidP="00C60E76">
      <w:pPr>
        <w:rPr>
          <w:lang w:val="sv-SE"/>
        </w:rPr>
      </w:pPr>
      <w:r w:rsidRPr="00971C13">
        <w:rPr>
          <w:lang w:val="sv-SE"/>
        </w:rPr>
        <w:t xml:space="preserve">Google Analytics skall </w:t>
      </w:r>
      <w:r w:rsidR="00111F1F" w:rsidRPr="00971C13">
        <w:rPr>
          <w:lang w:val="sv-SE"/>
        </w:rPr>
        <w:t xml:space="preserve">det </w:t>
      </w:r>
      <w:r w:rsidRPr="00971C13">
        <w:rPr>
          <w:lang w:val="sv-SE"/>
        </w:rPr>
        <w:t>finnas stöd för.</w:t>
      </w:r>
    </w:p>
    <w:sectPr w:rsidR="00C60E76" w:rsidRPr="00971C13" w:rsidSect="00960D21">
      <w:pgSz w:w="11907" w:h="16839" w:code="9"/>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3C1" w:rsidRDefault="004553C1">
      <w:r>
        <w:separator/>
      </w:r>
    </w:p>
  </w:endnote>
  <w:endnote w:type="continuationSeparator" w:id="0">
    <w:p w:rsidR="004553C1" w:rsidRDefault="00455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3C1" w:rsidRDefault="004553C1">
      <w:r>
        <w:separator/>
      </w:r>
    </w:p>
  </w:footnote>
  <w:footnote w:type="continuationSeparator" w:id="0">
    <w:p w:rsidR="004553C1" w:rsidRDefault="004553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650E9"/>
    <w:multiLevelType w:val="hybridMultilevel"/>
    <w:tmpl w:val="5DACE8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4801EDC"/>
    <w:multiLevelType w:val="hybridMultilevel"/>
    <w:tmpl w:val="45B8F0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5A22069"/>
    <w:multiLevelType w:val="hybridMultilevel"/>
    <w:tmpl w:val="34BC7A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DBF"/>
    <w:rsid w:val="00004621"/>
    <w:rsid w:val="00015B4D"/>
    <w:rsid w:val="000449C8"/>
    <w:rsid w:val="00050D68"/>
    <w:rsid w:val="000570AE"/>
    <w:rsid w:val="00062A20"/>
    <w:rsid w:val="000740DC"/>
    <w:rsid w:val="00087BDC"/>
    <w:rsid w:val="0009232D"/>
    <w:rsid w:val="000B2E95"/>
    <w:rsid w:val="000C2C9D"/>
    <w:rsid w:val="000D7BDC"/>
    <w:rsid w:val="000E3ABC"/>
    <w:rsid w:val="000E67F3"/>
    <w:rsid w:val="000E7510"/>
    <w:rsid w:val="000F461F"/>
    <w:rsid w:val="0010357A"/>
    <w:rsid w:val="0010595D"/>
    <w:rsid w:val="00111C0A"/>
    <w:rsid w:val="00111F1F"/>
    <w:rsid w:val="001307BA"/>
    <w:rsid w:val="00135BD1"/>
    <w:rsid w:val="001406A9"/>
    <w:rsid w:val="00144ED3"/>
    <w:rsid w:val="00155C33"/>
    <w:rsid w:val="00161E41"/>
    <w:rsid w:val="0016647D"/>
    <w:rsid w:val="00170539"/>
    <w:rsid w:val="00183720"/>
    <w:rsid w:val="00193BDD"/>
    <w:rsid w:val="001963A1"/>
    <w:rsid w:val="001A62CE"/>
    <w:rsid w:val="001A7CB8"/>
    <w:rsid w:val="001B5051"/>
    <w:rsid w:val="001C5499"/>
    <w:rsid w:val="001D0025"/>
    <w:rsid w:val="001D6C55"/>
    <w:rsid w:val="001E6951"/>
    <w:rsid w:val="0020090C"/>
    <w:rsid w:val="0021344D"/>
    <w:rsid w:val="00215218"/>
    <w:rsid w:val="002253FE"/>
    <w:rsid w:val="002322AC"/>
    <w:rsid w:val="00236AAA"/>
    <w:rsid w:val="00236CD8"/>
    <w:rsid w:val="00253252"/>
    <w:rsid w:val="00256335"/>
    <w:rsid w:val="002610C3"/>
    <w:rsid w:val="0026597E"/>
    <w:rsid w:val="00272FD1"/>
    <w:rsid w:val="00282517"/>
    <w:rsid w:val="00292A19"/>
    <w:rsid w:val="0029660D"/>
    <w:rsid w:val="002A0902"/>
    <w:rsid w:val="002A0A40"/>
    <w:rsid w:val="002A1426"/>
    <w:rsid w:val="002B003C"/>
    <w:rsid w:val="002B2E07"/>
    <w:rsid w:val="002C220C"/>
    <w:rsid w:val="002E4B53"/>
    <w:rsid w:val="002E7205"/>
    <w:rsid w:val="00312FD1"/>
    <w:rsid w:val="003166AC"/>
    <w:rsid w:val="0032491E"/>
    <w:rsid w:val="00324AB4"/>
    <w:rsid w:val="00327BAA"/>
    <w:rsid w:val="00327F98"/>
    <w:rsid w:val="00363490"/>
    <w:rsid w:val="0039144D"/>
    <w:rsid w:val="003A1CFB"/>
    <w:rsid w:val="003A53E6"/>
    <w:rsid w:val="003B4F75"/>
    <w:rsid w:val="003D0DA5"/>
    <w:rsid w:val="00424740"/>
    <w:rsid w:val="0042514B"/>
    <w:rsid w:val="00434A31"/>
    <w:rsid w:val="004462D4"/>
    <w:rsid w:val="00452BFA"/>
    <w:rsid w:val="004553C1"/>
    <w:rsid w:val="004607C1"/>
    <w:rsid w:val="00465DBF"/>
    <w:rsid w:val="00466B3F"/>
    <w:rsid w:val="00473539"/>
    <w:rsid w:val="0049477F"/>
    <w:rsid w:val="004D5AEF"/>
    <w:rsid w:val="004F6ED4"/>
    <w:rsid w:val="005123E0"/>
    <w:rsid w:val="005126AA"/>
    <w:rsid w:val="005306E6"/>
    <w:rsid w:val="00556C35"/>
    <w:rsid w:val="005817F6"/>
    <w:rsid w:val="005917CE"/>
    <w:rsid w:val="005B0454"/>
    <w:rsid w:val="005B4C6E"/>
    <w:rsid w:val="005F6470"/>
    <w:rsid w:val="0061158B"/>
    <w:rsid w:val="00616FA8"/>
    <w:rsid w:val="006449B9"/>
    <w:rsid w:val="0065079F"/>
    <w:rsid w:val="0066767C"/>
    <w:rsid w:val="00675EE5"/>
    <w:rsid w:val="006915E3"/>
    <w:rsid w:val="00696D41"/>
    <w:rsid w:val="006A6796"/>
    <w:rsid w:val="006B65B8"/>
    <w:rsid w:val="006C0DE2"/>
    <w:rsid w:val="006C2506"/>
    <w:rsid w:val="006E1E20"/>
    <w:rsid w:val="00701A26"/>
    <w:rsid w:val="00703D27"/>
    <w:rsid w:val="0070754F"/>
    <w:rsid w:val="007113CB"/>
    <w:rsid w:val="00711BB6"/>
    <w:rsid w:val="00732DE6"/>
    <w:rsid w:val="007372BE"/>
    <w:rsid w:val="00763B49"/>
    <w:rsid w:val="00770AE9"/>
    <w:rsid w:val="007823A6"/>
    <w:rsid w:val="007876C1"/>
    <w:rsid w:val="00791E68"/>
    <w:rsid w:val="00794000"/>
    <w:rsid w:val="0079624F"/>
    <w:rsid w:val="007A401F"/>
    <w:rsid w:val="007A5ADC"/>
    <w:rsid w:val="007A6CCA"/>
    <w:rsid w:val="007B0507"/>
    <w:rsid w:val="007B2FDE"/>
    <w:rsid w:val="007B35A0"/>
    <w:rsid w:val="007B5CD5"/>
    <w:rsid w:val="007B5FE9"/>
    <w:rsid w:val="007D0366"/>
    <w:rsid w:val="007D2546"/>
    <w:rsid w:val="007D7269"/>
    <w:rsid w:val="008007A5"/>
    <w:rsid w:val="0080515C"/>
    <w:rsid w:val="00820B1A"/>
    <w:rsid w:val="00826893"/>
    <w:rsid w:val="008624B7"/>
    <w:rsid w:val="0086636D"/>
    <w:rsid w:val="00871279"/>
    <w:rsid w:val="00883267"/>
    <w:rsid w:val="008A22C2"/>
    <w:rsid w:val="008C3532"/>
    <w:rsid w:val="008C4B62"/>
    <w:rsid w:val="008E1B55"/>
    <w:rsid w:val="00915049"/>
    <w:rsid w:val="009172F7"/>
    <w:rsid w:val="0092419F"/>
    <w:rsid w:val="00932BDB"/>
    <w:rsid w:val="00937584"/>
    <w:rsid w:val="009405F9"/>
    <w:rsid w:val="00942466"/>
    <w:rsid w:val="009447F7"/>
    <w:rsid w:val="0094676D"/>
    <w:rsid w:val="00957D7B"/>
    <w:rsid w:val="00960D21"/>
    <w:rsid w:val="009666A7"/>
    <w:rsid w:val="00971C13"/>
    <w:rsid w:val="009757CA"/>
    <w:rsid w:val="009760CB"/>
    <w:rsid w:val="00981B7E"/>
    <w:rsid w:val="0099189F"/>
    <w:rsid w:val="00997E9B"/>
    <w:rsid w:val="009A44D7"/>
    <w:rsid w:val="009A5406"/>
    <w:rsid w:val="009B1DFB"/>
    <w:rsid w:val="009C4FD0"/>
    <w:rsid w:val="009E3606"/>
    <w:rsid w:val="009F077C"/>
    <w:rsid w:val="00A1007B"/>
    <w:rsid w:val="00A12F7D"/>
    <w:rsid w:val="00A21B91"/>
    <w:rsid w:val="00A22D62"/>
    <w:rsid w:val="00A42080"/>
    <w:rsid w:val="00A52E70"/>
    <w:rsid w:val="00A61FED"/>
    <w:rsid w:val="00A65A2C"/>
    <w:rsid w:val="00A72785"/>
    <w:rsid w:val="00A76F6E"/>
    <w:rsid w:val="00A81F52"/>
    <w:rsid w:val="00A906F0"/>
    <w:rsid w:val="00A94AE0"/>
    <w:rsid w:val="00A94BD6"/>
    <w:rsid w:val="00A95F21"/>
    <w:rsid w:val="00A96A53"/>
    <w:rsid w:val="00AB3917"/>
    <w:rsid w:val="00AF08DA"/>
    <w:rsid w:val="00B149AA"/>
    <w:rsid w:val="00B219DE"/>
    <w:rsid w:val="00B5587B"/>
    <w:rsid w:val="00B66DBF"/>
    <w:rsid w:val="00B9432A"/>
    <w:rsid w:val="00B94CCC"/>
    <w:rsid w:val="00B97014"/>
    <w:rsid w:val="00BB63FD"/>
    <w:rsid w:val="00BE1551"/>
    <w:rsid w:val="00BE2A8D"/>
    <w:rsid w:val="00BE5B8D"/>
    <w:rsid w:val="00C13BB2"/>
    <w:rsid w:val="00C21A96"/>
    <w:rsid w:val="00C22B7C"/>
    <w:rsid w:val="00C24D2A"/>
    <w:rsid w:val="00C47114"/>
    <w:rsid w:val="00C50674"/>
    <w:rsid w:val="00C51C33"/>
    <w:rsid w:val="00C52B8B"/>
    <w:rsid w:val="00C544D3"/>
    <w:rsid w:val="00C567BB"/>
    <w:rsid w:val="00C60B8E"/>
    <w:rsid w:val="00C60E76"/>
    <w:rsid w:val="00C75959"/>
    <w:rsid w:val="00C7751F"/>
    <w:rsid w:val="00C92582"/>
    <w:rsid w:val="00CA38D4"/>
    <w:rsid w:val="00CB28D6"/>
    <w:rsid w:val="00CB42A5"/>
    <w:rsid w:val="00CD09D8"/>
    <w:rsid w:val="00CD4CEA"/>
    <w:rsid w:val="00CD6518"/>
    <w:rsid w:val="00CD740A"/>
    <w:rsid w:val="00CD7493"/>
    <w:rsid w:val="00CE0107"/>
    <w:rsid w:val="00CE5B12"/>
    <w:rsid w:val="00CE60B5"/>
    <w:rsid w:val="00CF1BE9"/>
    <w:rsid w:val="00CF4DB8"/>
    <w:rsid w:val="00D15954"/>
    <w:rsid w:val="00D22F9A"/>
    <w:rsid w:val="00D2363A"/>
    <w:rsid w:val="00D51C23"/>
    <w:rsid w:val="00D53D96"/>
    <w:rsid w:val="00D6030F"/>
    <w:rsid w:val="00D622D0"/>
    <w:rsid w:val="00D62E18"/>
    <w:rsid w:val="00D76B91"/>
    <w:rsid w:val="00D83C69"/>
    <w:rsid w:val="00D858B4"/>
    <w:rsid w:val="00D85959"/>
    <w:rsid w:val="00DA4DA7"/>
    <w:rsid w:val="00DA740F"/>
    <w:rsid w:val="00DC52FB"/>
    <w:rsid w:val="00DE6D7D"/>
    <w:rsid w:val="00DE6EAC"/>
    <w:rsid w:val="00DF4961"/>
    <w:rsid w:val="00E011A5"/>
    <w:rsid w:val="00E161CA"/>
    <w:rsid w:val="00E21097"/>
    <w:rsid w:val="00E3472A"/>
    <w:rsid w:val="00E3530F"/>
    <w:rsid w:val="00E3752C"/>
    <w:rsid w:val="00E41A35"/>
    <w:rsid w:val="00E4498D"/>
    <w:rsid w:val="00E47A59"/>
    <w:rsid w:val="00E6723D"/>
    <w:rsid w:val="00E70DB9"/>
    <w:rsid w:val="00E92327"/>
    <w:rsid w:val="00E97787"/>
    <w:rsid w:val="00EC1690"/>
    <w:rsid w:val="00EC322B"/>
    <w:rsid w:val="00EC4D8B"/>
    <w:rsid w:val="00EC4E61"/>
    <w:rsid w:val="00EC7C24"/>
    <w:rsid w:val="00ED1579"/>
    <w:rsid w:val="00EE194D"/>
    <w:rsid w:val="00EE4CFF"/>
    <w:rsid w:val="00EF7E86"/>
    <w:rsid w:val="00F3357D"/>
    <w:rsid w:val="00F365C3"/>
    <w:rsid w:val="00F464D8"/>
    <w:rsid w:val="00F56B00"/>
    <w:rsid w:val="00F6039D"/>
    <w:rsid w:val="00F60DF8"/>
    <w:rsid w:val="00F62460"/>
    <w:rsid w:val="00F754EC"/>
    <w:rsid w:val="00F86124"/>
    <w:rsid w:val="00F921B9"/>
    <w:rsid w:val="00F96184"/>
    <w:rsid w:val="00FB67D6"/>
    <w:rsid w:val="00FC5F90"/>
    <w:rsid w:val="00FC70B4"/>
    <w:rsid w:val="00FD501D"/>
    <w:rsid w:val="00FD6F65"/>
    <w:rsid w:val="00FD7767"/>
    <w:rsid w:val="00FE52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4740"/>
    <w:rPr>
      <w:rFonts w:ascii="Bookman Old Style" w:hAnsi="Bookman Old Style"/>
      <w:sz w:val="24"/>
      <w:lang w:val="en-GB" w:eastAsia="en-US"/>
    </w:rPr>
  </w:style>
  <w:style w:type="paragraph" w:styleId="Heading1">
    <w:name w:val="heading 1"/>
    <w:basedOn w:val="Normal"/>
    <w:next w:val="Normal"/>
    <w:qFormat/>
    <w:rsid w:val="000E67F3"/>
    <w:pPr>
      <w:keepNext/>
      <w:spacing w:before="240" w:after="60" w:line="240" w:lineRule="atLeast"/>
      <w:outlineLvl w:val="0"/>
    </w:pPr>
    <w:rPr>
      <w:rFonts w:ascii="Arial" w:hAnsi="Arial"/>
      <w:b/>
      <w:kern w:val="28"/>
      <w:sz w:val="40"/>
      <w:lang w:val="sv-SE"/>
    </w:rPr>
  </w:style>
  <w:style w:type="paragraph" w:styleId="Heading2">
    <w:name w:val="heading 2"/>
    <w:basedOn w:val="Normal"/>
    <w:next w:val="Normal"/>
    <w:qFormat/>
    <w:rsid w:val="000E67F3"/>
    <w:pPr>
      <w:keepNext/>
      <w:spacing w:before="240" w:after="60"/>
      <w:outlineLvl w:val="1"/>
    </w:pPr>
    <w:rPr>
      <w:rFonts w:ascii="Arial" w:hAnsi="Arial" w:cs="Arial"/>
      <w:b/>
      <w:bCs/>
      <w:iCs/>
      <w:sz w:val="36"/>
      <w:szCs w:val="28"/>
    </w:rPr>
  </w:style>
  <w:style w:type="paragraph" w:styleId="Heading3">
    <w:name w:val="heading 3"/>
    <w:basedOn w:val="Normal"/>
    <w:next w:val="Normal"/>
    <w:qFormat/>
    <w:rsid w:val="000E67F3"/>
    <w:pPr>
      <w:keepNext/>
      <w:spacing w:before="240"/>
      <w:outlineLvl w:val="2"/>
    </w:pPr>
    <w:rPr>
      <w:rFonts w:ascii="Arial" w:hAnsi="Arial"/>
      <w:b/>
      <w:sz w:val="32"/>
      <w:lang w:val="sv-SE"/>
    </w:rPr>
  </w:style>
  <w:style w:type="paragraph" w:styleId="Heading4">
    <w:name w:val="heading 4"/>
    <w:basedOn w:val="Normal"/>
    <w:next w:val="Normal"/>
    <w:qFormat/>
    <w:rsid w:val="000E67F3"/>
    <w:pPr>
      <w:keepNext/>
      <w:spacing w:before="240" w:line="240" w:lineRule="atLeast"/>
      <w:outlineLvl w:val="3"/>
    </w:pPr>
    <w:rPr>
      <w:rFonts w:ascii="Arial" w:hAnsi="Arial"/>
      <w:b/>
      <w:sz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858B4"/>
    <w:pPr>
      <w:spacing w:before="240" w:after="60" w:line="240" w:lineRule="atLeast"/>
      <w:jc w:val="center"/>
    </w:pPr>
    <w:rPr>
      <w:b/>
      <w:kern w:val="28"/>
      <w:sz w:val="32"/>
      <w:lang w:val="sv-SE"/>
    </w:rPr>
  </w:style>
  <w:style w:type="paragraph" w:styleId="BodyText">
    <w:name w:val="Body Text"/>
    <w:basedOn w:val="Normal"/>
    <w:rsid w:val="005126AA"/>
    <w:pPr>
      <w:spacing w:before="240"/>
    </w:pPr>
    <w:rPr>
      <w:lang w:val="sv-SE"/>
    </w:rPr>
  </w:style>
  <w:style w:type="paragraph" w:styleId="Header">
    <w:name w:val="header"/>
    <w:basedOn w:val="Normal"/>
    <w:rsid w:val="00D858B4"/>
    <w:pPr>
      <w:tabs>
        <w:tab w:val="center" w:pos="4153"/>
        <w:tab w:val="right" w:pos="8306"/>
      </w:tabs>
      <w:spacing w:before="240" w:line="240" w:lineRule="atLeast"/>
    </w:pPr>
    <w:rPr>
      <w:lang w:val="sv-SE"/>
    </w:rPr>
  </w:style>
  <w:style w:type="character" w:styleId="PageNumber">
    <w:name w:val="page number"/>
    <w:basedOn w:val="DefaultParagraphFont"/>
  </w:style>
  <w:style w:type="paragraph" w:styleId="Footer">
    <w:name w:val="footer"/>
    <w:basedOn w:val="Normal"/>
    <w:pPr>
      <w:tabs>
        <w:tab w:val="center" w:pos="4153"/>
        <w:tab w:val="right" w:pos="8306"/>
      </w:tabs>
    </w:pPr>
  </w:style>
  <w:style w:type="character" w:styleId="Hyperlink">
    <w:name w:val="Hyperlink"/>
    <w:basedOn w:val="DefaultParagraphFont"/>
    <w:rsid w:val="000E3ABC"/>
    <w:rPr>
      <w:color w:val="0000FF"/>
      <w:u w:val="single"/>
    </w:rPr>
  </w:style>
  <w:style w:type="paragraph" w:styleId="BalloonText">
    <w:name w:val="Balloon Text"/>
    <w:basedOn w:val="Normal"/>
    <w:semiHidden/>
    <w:rsid w:val="001D6C55"/>
    <w:rPr>
      <w:rFonts w:ascii="Tahoma" w:hAnsi="Tahoma" w:cs="Tahoma"/>
      <w:sz w:val="16"/>
      <w:szCs w:val="16"/>
    </w:rPr>
  </w:style>
  <w:style w:type="paragraph" w:styleId="DocumentMap">
    <w:name w:val="Document Map"/>
    <w:basedOn w:val="Normal"/>
    <w:semiHidden/>
    <w:rsid w:val="00CE0107"/>
    <w:pPr>
      <w:shd w:val="clear" w:color="auto" w:fill="000080"/>
    </w:pPr>
    <w:rPr>
      <w:rFonts w:ascii="Tahoma" w:hAnsi="Tahoma" w:cs="Tahoma"/>
    </w:rPr>
  </w:style>
  <w:style w:type="table" w:styleId="TableGrid">
    <w:name w:val="Table Grid"/>
    <w:basedOn w:val="TableNormal"/>
    <w:rsid w:val="00820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477F"/>
    <w:pPr>
      <w:ind w:left="720"/>
      <w:contextualSpacing/>
    </w:pPr>
  </w:style>
  <w:style w:type="character" w:styleId="FollowedHyperlink">
    <w:name w:val="FollowedHyperlink"/>
    <w:basedOn w:val="DefaultParagraphFont"/>
    <w:rsid w:val="001035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4740"/>
    <w:rPr>
      <w:rFonts w:ascii="Bookman Old Style" w:hAnsi="Bookman Old Style"/>
      <w:sz w:val="24"/>
      <w:lang w:val="en-GB" w:eastAsia="en-US"/>
    </w:rPr>
  </w:style>
  <w:style w:type="paragraph" w:styleId="Heading1">
    <w:name w:val="heading 1"/>
    <w:basedOn w:val="Normal"/>
    <w:next w:val="Normal"/>
    <w:qFormat/>
    <w:rsid w:val="000E67F3"/>
    <w:pPr>
      <w:keepNext/>
      <w:spacing w:before="240" w:after="60" w:line="240" w:lineRule="atLeast"/>
      <w:outlineLvl w:val="0"/>
    </w:pPr>
    <w:rPr>
      <w:rFonts w:ascii="Arial" w:hAnsi="Arial"/>
      <w:b/>
      <w:kern w:val="28"/>
      <w:sz w:val="40"/>
      <w:lang w:val="sv-SE"/>
    </w:rPr>
  </w:style>
  <w:style w:type="paragraph" w:styleId="Heading2">
    <w:name w:val="heading 2"/>
    <w:basedOn w:val="Normal"/>
    <w:next w:val="Normal"/>
    <w:qFormat/>
    <w:rsid w:val="000E67F3"/>
    <w:pPr>
      <w:keepNext/>
      <w:spacing w:before="240" w:after="60"/>
      <w:outlineLvl w:val="1"/>
    </w:pPr>
    <w:rPr>
      <w:rFonts w:ascii="Arial" w:hAnsi="Arial" w:cs="Arial"/>
      <w:b/>
      <w:bCs/>
      <w:iCs/>
      <w:sz w:val="36"/>
      <w:szCs w:val="28"/>
    </w:rPr>
  </w:style>
  <w:style w:type="paragraph" w:styleId="Heading3">
    <w:name w:val="heading 3"/>
    <w:basedOn w:val="Normal"/>
    <w:next w:val="Normal"/>
    <w:qFormat/>
    <w:rsid w:val="000E67F3"/>
    <w:pPr>
      <w:keepNext/>
      <w:spacing w:before="240"/>
      <w:outlineLvl w:val="2"/>
    </w:pPr>
    <w:rPr>
      <w:rFonts w:ascii="Arial" w:hAnsi="Arial"/>
      <w:b/>
      <w:sz w:val="32"/>
      <w:lang w:val="sv-SE"/>
    </w:rPr>
  </w:style>
  <w:style w:type="paragraph" w:styleId="Heading4">
    <w:name w:val="heading 4"/>
    <w:basedOn w:val="Normal"/>
    <w:next w:val="Normal"/>
    <w:qFormat/>
    <w:rsid w:val="000E67F3"/>
    <w:pPr>
      <w:keepNext/>
      <w:spacing w:before="240" w:line="240" w:lineRule="atLeast"/>
      <w:outlineLvl w:val="3"/>
    </w:pPr>
    <w:rPr>
      <w:rFonts w:ascii="Arial" w:hAnsi="Arial"/>
      <w:b/>
      <w:sz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858B4"/>
    <w:pPr>
      <w:spacing w:before="240" w:after="60" w:line="240" w:lineRule="atLeast"/>
      <w:jc w:val="center"/>
    </w:pPr>
    <w:rPr>
      <w:b/>
      <w:kern w:val="28"/>
      <w:sz w:val="32"/>
      <w:lang w:val="sv-SE"/>
    </w:rPr>
  </w:style>
  <w:style w:type="paragraph" w:styleId="BodyText">
    <w:name w:val="Body Text"/>
    <w:basedOn w:val="Normal"/>
    <w:rsid w:val="005126AA"/>
    <w:pPr>
      <w:spacing w:before="240"/>
    </w:pPr>
    <w:rPr>
      <w:lang w:val="sv-SE"/>
    </w:rPr>
  </w:style>
  <w:style w:type="paragraph" w:styleId="Header">
    <w:name w:val="header"/>
    <w:basedOn w:val="Normal"/>
    <w:rsid w:val="00D858B4"/>
    <w:pPr>
      <w:tabs>
        <w:tab w:val="center" w:pos="4153"/>
        <w:tab w:val="right" w:pos="8306"/>
      </w:tabs>
      <w:spacing w:before="240" w:line="240" w:lineRule="atLeast"/>
    </w:pPr>
    <w:rPr>
      <w:lang w:val="sv-SE"/>
    </w:rPr>
  </w:style>
  <w:style w:type="character" w:styleId="PageNumber">
    <w:name w:val="page number"/>
    <w:basedOn w:val="DefaultParagraphFont"/>
  </w:style>
  <w:style w:type="paragraph" w:styleId="Footer">
    <w:name w:val="footer"/>
    <w:basedOn w:val="Normal"/>
    <w:pPr>
      <w:tabs>
        <w:tab w:val="center" w:pos="4153"/>
        <w:tab w:val="right" w:pos="8306"/>
      </w:tabs>
    </w:pPr>
  </w:style>
  <w:style w:type="character" w:styleId="Hyperlink">
    <w:name w:val="Hyperlink"/>
    <w:basedOn w:val="DefaultParagraphFont"/>
    <w:rsid w:val="000E3ABC"/>
    <w:rPr>
      <w:color w:val="0000FF"/>
      <w:u w:val="single"/>
    </w:rPr>
  </w:style>
  <w:style w:type="paragraph" w:styleId="BalloonText">
    <w:name w:val="Balloon Text"/>
    <w:basedOn w:val="Normal"/>
    <w:semiHidden/>
    <w:rsid w:val="001D6C55"/>
    <w:rPr>
      <w:rFonts w:ascii="Tahoma" w:hAnsi="Tahoma" w:cs="Tahoma"/>
      <w:sz w:val="16"/>
      <w:szCs w:val="16"/>
    </w:rPr>
  </w:style>
  <w:style w:type="paragraph" w:styleId="DocumentMap">
    <w:name w:val="Document Map"/>
    <w:basedOn w:val="Normal"/>
    <w:semiHidden/>
    <w:rsid w:val="00CE0107"/>
    <w:pPr>
      <w:shd w:val="clear" w:color="auto" w:fill="000080"/>
    </w:pPr>
    <w:rPr>
      <w:rFonts w:ascii="Tahoma" w:hAnsi="Tahoma" w:cs="Tahoma"/>
    </w:rPr>
  </w:style>
  <w:style w:type="table" w:styleId="TableGrid">
    <w:name w:val="Table Grid"/>
    <w:basedOn w:val="TableNormal"/>
    <w:rsid w:val="00820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477F"/>
    <w:pPr>
      <w:ind w:left="720"/>
      <w:contextualSpacing/>
    </w:pPr>
  </w:style>
  <w:style w:type="character" w:styleId="FollowedHyperlink">
    <w:name w:val="FollowedHyperlink"/>
    <w:basedOn w:val="DefaultParagraphFont"/>
    <w:rsid w:val="00103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ublic-key_cryptography" TargetMode="External"/><Relationship Id="rId18" Type="http://schemas.openxmlformats.org/officeDocument/2006/relationships/hyperlink" Target="http://www.zazen.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tackoverflow.com/questions/748780/best-way-to-obfuscate-an-e-mail-address-on-a-websit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J%C5%8Dd%C5%8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drew.hedges.name/experiments/obfuscator/" TargetMode="External"/><Relationship Id="rId5" Type="http://schemas.openxmlformats.org/officeDocument/2006/relationships/settings" Target="settings.xml"/><Relationship Id="rId15" Type="http://schemas.openxmlformats.org/officeDocument/2006/relationships/hyperlink" Target="https://www.budokampsport.se/idrott/jodo/" TargetMode="External"/><Relationship Id="rId10" Type="http://schemas.openxmlformats.org/officeDocument/2006/relationships/hyperlink" Target="http://www.albionresearch.com/misc/obfuscator.php" TargetMode="External"/><Relationship Id="rId19" Type="http://schemas.openxmlformats.org/officeDocument/2006/relationships/hyperlink" Target="http://www.stockholmzencenter.se" TargetMode="External"/><Relationship Id="rId4" Type="http://schemas.microsoft.com/office/2007/relationships/stylesWithEffects" Target="stylesWithEffects.xml"/><Relationship Id="rId9" Type="http://schemas.openxmlformats.org/officeDocument/2006/relationships/hyperlink" Target="mailto:-l&#228;nk"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WORD\MALLAR\Allm&#228;nt%20textdokument%20med%20sidf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E43F9-A370-433D-B621-A47AFF1F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Allmänt textdokument med sidfot.dotm</Template>
  <TotalTime>6574</TotalTime>
  <Pages>7</Pages>
  <Words>1662</Words>
  <Characters>8810</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Textinnehåll nya hemsidan</vt:lpstr>
      <vt:lpstr>    Att förvränga en mailto:-länk:</vt:lpstr>
      <vt:lpstr>    Förstasidan</vt:lpstr>
      <vt:lpstr>    Utbildning</vt:lpstr>
      <vt:lpstr>        Grundskoleåren</vt:lpstr>
      <vt:lpstr>        Gymnasieåren</vt:lpstr>
      <vt:lpstr>        Universitetsåren</vt:lpstr>
      <vt:lpstr>        Ytterligare studier</vt:lpstr>
      <vt:lpstr>    Tekniker</vt:lpstr>
      <vt:lpstr>        Tekniker/programspråk</vt:lpstr>
      <vt:lpstr>        Databaser</vt:lpstr>
      <vt:lpstr>    Om mig</vt:lpstr>
      <vt:lpstr>        Om mig som person</vt:lpstr>
      <vt:lpstr>        Den professionella sidan</vt:lpstr>
      <vt:lpstr>        Den privata sidan</vt:lpstr>
      <vt:lpstr>    Arbetsprover</vt:lpstr>
      <vt:lpstr>        Påskberäknaren</vt:lpstr>
      <vt:lpstr>        Faktoriseraren</vt:lpstr>
      <vt:lpstr>    Annat</vt:lpstr>
    </vt:vector>
  </TitlesOfParts>
  <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 Ekman</dc:creator>
  <cp:lastModifiedBy>Thomas J. Ekman</cp:lastModifiedBy>
  <cp:revision>104</cp:revision>
  <cp:lastPrinted>2007-05-02T20:49:00Z</cp:lastPrinted>
  <dcterms:created xsi:type="dcterms:W3CDTF">2018-03-16T18:16:00Z</dcterms:created>
  <dcterms:modified xsi:type="dcterms:W3CDTF">2018-03-29T17:57:00Z</dcterms:modified>
</cp:coreProperties>
</file>